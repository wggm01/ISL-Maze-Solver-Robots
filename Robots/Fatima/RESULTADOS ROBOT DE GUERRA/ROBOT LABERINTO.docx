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A30A" w14:textId="77777777" w:rsidR="00D5413C" w:rsidRDefault="00D5413C">
      <w:pPr>
        <w:pStyle w:val="Foto"/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73A2AA0C" wp14:editId="1AFF00C7">
            <wp:extent cx="2209800" cy="21988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Portada_Historia.jpg"/>
                    <pic:cNvPicPr/>
                  </pic:nvPicPr>
                  <pic:blipFill rotWithShape="1">
                    <a:blip r:embed="rId8"/>
                    <a:srcRect l="9044" t="16680" r="6420" b="23847"/>
                    <a:stretch/>
                  </pic:blipFill>
                  <pic:spPr bwMode="auto">
                    <a:xfrm>
                      <a:off x="0" y="0"/>
                      <a:ext cx="2209800" cy="219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95D72" w14:textId="77777777" w:rsidR="00FA2603" w:rsidRDefault="00FA2603" w:rsidP="00D5413C">
      <w:pPr>
        <w:pStyle w:val="Title"/>
      </w:pPr>
    </w:p>
    <w:p w14:paraId="557D9245" w14:textId="1214D0C2" w:rsidR="001638F6" w:rsidRPr="00DF1005" w:rsidRDefault="00FA2603" w:rsidP="00D5413C">
      <w:pPr>
        <w:pStyle w:val="Title"/>
        <w:rPr>
          <w:lang w:val="es-PA"/>
        </w:rPr>
      </w:pPr>
      <w:r>
        <w:t xml:space="preserve">ROBOT LABERINTO </w:t>
      </w:r>
    </w:p>
    <w:p w14:paraId="4D614086" w14:textId="5BD33BD7" w:rsidR="001638F6" w:rsidRPr="00FA2603" w:rsidRDefault="00FA2603" w:rsidP="00D5413C">
      <w:pPr>
        <w:pStyle w:val="Subtitle"/>
        <w:rPr>
          <w:lang w:val="es-PA"/>
        </w:rPr>
      </w:pPr>
      <w:r>
        <w:t>UNIDAD AUTONOMA CON NAVEGACION MEDIANTE TECNICAS DE TRATAMIENTO DE SE</w:t>
      </w:r>
      <w:r>
        <w:rPr>
          <w:lang w:val="es-PA"/>
        </w:rPr>
        <w:t>ÑALES DIGITALES</w:t>
      </w:r>
    </w:p>
    <w:p w14:paraId="26F53E41" w14:textId="00840FB4" w:rsidR="00DF1005" w:rsidRDefault="00D5413C" w:rsidP="003422FF">
      <w:pPr>
        <w:pStyle w:val="Informacindecontacto"/>
      </w:pPr>
      <w:r>
        <w:rPr>
          <w:lang w:bidi="es-ES"/>
        </w:rPr>
        <w:t xml:space="preserve"> </w:t>
      </w:r>
      <w:r w:rsidR="00DF1005">
        <w:t>Wvaldo Graell</w:t>
      </w:r>
      <w:r>
        <w:rPr>
          <w:lang w:bidi="es-ES"/>
        </w:rPr>
        <w:t xml:space="preserve"> | </w:t>
      </w:r>
      <w:proofErr w:type="spellStart"/>
      <w:r w:rsidR="00FA2603">
        <w:t>Josue</w:t>
      </w:r>
      <w:proofErr w:type="spellEnd"/>
      <w:r w:rsidR="00FA2603">
        <w:t xml:space="preserve"> </w:t>
      </w:r>
      <w:proofErr w:type="spellStart"/>
      <w:r w:rsidR="00FA2603">
        <w:t>Rodriguez</w:t>
      </w:r>
      <w:proofErr w:type="spellEnd"/>
    </w:p>
    <w:p w14:paraId="29621AD5" w14:textId="77777777" w:rsidR="00DF1005" w:rsidRDefault="00DF1005" w:rsidP="003422FF">
      <w:pPr>
        <w:pStyle w:val="Informacindecontacto"/>
        <w:rPr>
          <w:lang w:bidi="es-ES"/>
        </w:rPr>
      </w:pPr>
    </w:p>
    <w:p w14:paraId="33AC2157" w14:textId="78CC4599" w:rsidR="00302AFA" w:rsidRDefault="00DF1005" w:rsidP="003422FF">
      <w:pPr>
        <w:pStyle w:val="Informacindecontacto"/>
        <w:rPr>
          <w:lang w:bidi="es-ES"/>
        </w:rPr>
      </w:pPr>
      <w:r>
        <w:rPr>
          <w:lang w:bidi="es-ES"/>
        </w:rPr>
        <w:t>Asesor</w:t>
      </w:r>
      <w:r w:rsidR="00FA2603">
        <w:rPr>
          <w:lang w:bidi="es-ES"/>
        </w:rPr>
        <w:t>es</w:t>
      </w:r>
      <w:r>
        <w:rPr>
          <w:lang w:bidi="es-ES"/>
        </w:rPr>
        <w:t>: Danilo Caceres</w:t>
      </w:r>
      <w:r w:rsidR="00FA2603">
        <w:rPr>
          <w:lang w:bidi="es-ES"/>
        </w:rPr>
        <w:t xml:space="preserve"> | Fernando </w:t>
      </w:r>
      <w:proofErr w:type="spellStart"/>
      <w:r w:rsidR="00FA2603">
        <w:rPr>
          <w:lang w:bidi="es-ES"/>
        </w:rPr>
        <w:t>Merchan</w:t>
      </w:r>
      <w:proofErr w:type="spellEnd"/>
    </w:p>
    <w:p w14:paraId="6D87D6C7" w14:textId="77777777" w:rsidR="00302AFA" w:rsidRDefault="00302AFA" w:rsidP="003422FF">
      <w:pPr>
        <w:pStyle w:val="Informacindecontacto"/>
        <w:rPr>
          <w:lang w:bidi="es-ES"/>
        </w:rPr>
      </w:pPr>
    </w:p>
    <w:p w14:paraId="0F4777C6" w14:textId="77777777" w:rsidR="003422FF" w:rsidRDefault="00302AFA" w:rsidP="003422FF">
      <w:pPr>
        <w:pStyle w:val="Informacindecontacto"/>
      </w:pPr>
      <w:r>
        <w:rPr>
          <w:lang w:bidi="es-ES"/>
        </w:rPr>
        <w:t>Laboratorio de Sistemas Inteligentes</w:t>
      </w:r>
      <w:r w:rsidR="003422FF">
        <w:rPr>
          <w:lang w:bidi="es-ES"/>
        </w:rPr>
        <w:br w:type="page"/>
      </w:r>
    </w:p>
    <w:p w14:paraId="3149B49D" w14:textId="46955185" w:rsidR="001638F6" w:rsidRDefault="00FA2603" w:rsidP="00FA2603">
      <w:pPr>
        <w:jc w:val="center"/>
        <w:rPr>
          <w:b/>
          <w:sz w:val="24"/>
          <w:lang w:val="es-PA"/>
        </w:rPr>
      </w:pPr>
      <w:r>
        <w:rPr>
          <w:b/>
          <w:sz w:val="24"/>
        </w:rPr>
        <w:lastRenderedPageBreak/>
        <w:t>Datos Recolectados el 18 de mayo de 2019 hora</w:t>
      </w:r>
      <w:r>
        <w:rPr>
          <w:b/>
          <w:sz w:val="24"/>
          <w:lang w:val="es-PA"/>
        </w:rPr>
        <w:t>: 9:30pm</w:t>
      </w:r>
    </w:p>
    <w:p w14:paraId="696530A8" w14:textId="05A39716" w:rsidR="00FA2603" w:rsidRDefault="00FA2603" w:rsidP="00FA2603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t>[</w:t>
      </w:r>
      <w:r w:rsidRPr="00906342">
        <w:rPr>
          <w:b/>
          <w:sz w:val="24"/>
          <w:highlight w:val="yellow"/>
          <w:lang w:val="es-PA"/>
        </w:rPr>
        <w:t xml:space="preserve">NOTA: EN TODOS LOS ESCENARIOS CERO GRADOS ESTA A LA </w:t>
      </w:r>
      <w:proofErr w:type="gramStart"/>
      <w:r w:rsidRPr="00906342">
        <w:rPr>
          <w:b/>
          <w:sz w:val="24"/>
          <w:highlight w:val="yellow"/>
          <w:lang w:val="es-PA"/>
        </w:rPr>
        <w:t>DERECHA</w:t>
      </w:r>
      <w:r>
        <w:rPr>
          <w:b/>
          <w:sz w:val="24"/>
          <w:lang w:val="es-PA"/>
        </w:rPr>
        <w:t xml:space="preserve"> ]</w:t>
      </w:r>
      <w:proofErr w:type="gramEnd"/>
    </w:p>
    <w:p w14:paraId="6EEDF5EC" w14:textId="7F639C17" w:rsidR="00906342" w:rsidRDefault="00906342" w:rsidP="00906342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t>[ESCENARIO SIN SALIDA]</w:t>
      </w:r>
    </w:p>
    <w:p w14:paraId="564ADEDE" w14:textId="7925D0CF" w:rsidR="00906342" w:rsidRDefault="00906342" w:rsidP="00906342">
      <w:pPr>
        <w:jc w:val="center"/>
        <w:rPr>
          <w:b/>
          <w:sz w:val="24"/>
          <w:lang w:val="es-PA"/>
        </w:rPr>
      </w:pPr>
      <w:r>
        <w:rPr>
          <w:noProof/>
        </w:rPr>
        <w:drawing>
          <wp:inline distT="0" distB="0" distL="0" distR="0" wp14:anchorId="3FCC9A33" wp14:editId="457E809C">
            <wp:extent cx="4913541" cy="5012775"/>
            <wp:effectExtent l="7303" t="0" r="9207" b="9208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9AB4931-ECB1-413F-9E42-2BD1686DDF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9AB4931-ECB1-413F-9E42-2BD1686DDF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38" t="747" r="1377" b="-690"/>
                    <a:stretch/>
                  </pic:blipFill>
                  <pic:spPr>
                    <a:xfrm rot="16200000">
                      <a:off x="0" y="0"/>
                      <a:ext cx="4926273" cy="5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FB23" w14:textId="77777777" w:rsidR="00906342" w:rsidRDefault="00906342" w:rsidP="00906342">
      <w:pPr>
        <w:rPr>
          <w:b/>
          <w:sz w:val="24"/>
          <w:lang w:val="es-PA"/>
        </w:rPr>
      </w:pPr>
    </w:p>
    <w:p w14:paraId="0124D590" w14:textId="4733B017" w:rsidR="00FA2603" w:rsidRDefault="00906342" w:rsidP="00906342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>[GRAFICO EN COORDENADAS RECTANGULARES]</w:t>
      </w:r>
    </w:p>
    <w:p w14:paraId="24F74364" w14:textId="6EAC641F" w:rsidR="00906342" w:rsidRDefault="00906342" w:rsidP="00906342">
      <w:pPr>
        <w:jc w:val="center"/>
        <w:rPr>
          <w:b/>
          <w:sz w:val="24"/>
          <w:lang w:val="es-PA"/>
        </w:rPr>
      </w:pPr>
      <w:r>
        <w:rPr>
          <w:noProof/>
        </w:rPr>
        <w:drawing>
          <wp:inline distT="0" distB="0" distL="0" distR="0" wp14:anchorId="6689FC76" wp14:editId="0F91BA8E">
            <wp:extent cx="9071610" cy="6121400"/>
            <wp:effectExtent l="0" t="0" r="1524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E128CE-FD31-4C6C-BE58-307ECAD452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8EF3F7" w14:textId="7A104E15" w:rsidR="00906342" w:rsidRPr="00FA2603" w:rsidRDefault="00906342" w:rsidP="00906342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>[GRAFICO DE GRADOS VS DISTANCIA]</w:t>
      </w:r>
    </w:p>
    <w:p w14:paraId="1436134C" w14:textId="4F2AA911" w:rsidR="00906342" w:rsidRDefault="00906342" w:rsidP="0090634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6C9218" wp14:editId="54844834">
            <wp:extent cx="9080500" cy="5511800"/>
            <wp:effectExtent l="0" t="0" r="6350" b="1270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ED8AD13A-4E38-4D96-A90C-6D11475B9E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2A4E0E5" w14:textId="12E998F2" w:rsidR="00906342" w:rsidRDefault="00906342" w:rsidP="00906342">
      <w:pPr>
        <w:rPr>
          <w:sz w:val="24"/>
          <w:lang w:val="es-PA"/>
        </w:rPr>
      </w:pPr>
    </w:p>
    <w:p w14:paraId="75BA31CF" w14:textId="682C4749" w:rsidR="00906342" w:rsidRDefault="00906342" w:rsidP="00906342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>[ESCENARIO GIRO A LA DERECHA]</w:t>
      </w:r>
    </w:p>
    <w:p w14:paraId="4FFECBB7" w14:textId="7CD9FD4C" w:rsidR="00906342" w:rsidRDefault="00906342" w:rsidP="00906342">
      <w:pPr>
        <w:rPr>
          <w:sz w:val="24"/>
          <w:lang w:val="es-PA"/>
        </w:rPr>
      </w:pPr>
    </w:p>
    <w:p w14:paraId="0A94154F" w14:textId="0F168E9C" w:rsidR="00906342" w:rsidRDefault="00906342" w:rsidP="00906342">
      <w:pPr>
        <w:jc w:val="center"/>
        <w:rPr>
          <w:sz w:val="24"/>
          <w:lang w:val="es-PA"/>
        </w:rPr>
      </w:pPr>
      <w:r>
        <w:rPr>
          <w:noProof/>
        </w:rPr>
        <w:drawing>
          <wp:inline distT="0" distB="0" distL="0" distR="0" wp14:anchorId="57823435" wp14:editId="47E3F40E">
            <wp:extent cx="4673379" cy="5648615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E0FE1C30-8AF5-44E6-B67D-448536BEAA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E0FE1C30-8AF5-44E6-B67D-448536BEAA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7" r="14787" b="15221"/>
                    <a:stretch/>
                  </pic:blipFill>
                  <pic:spPr>
                    <a:xfrm rot="10800000">
                      <a:off x="0" y="0"/>
                      <a:ext cx="4697190" cy="5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BEB1" w14:textId="77777777" w:rsidR="00906342" w:rsidRDefault="00906342" w:rsidP="00906342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>[GRAFICO EN COORDENADAS RECTANGULARES]</w:t>
      </w:r>
    </w:p>
    <w:p w14:paraId="62A70162" w14:textId="69EFDCF3" w:rsidR="00906342" w:rsidRDefault="00906342" w:rsidP="00906342">
      <w:pPr>
        <w:rPr>
          <w:sz w:val="24"/>
          <w:lang w:val="es-PA"/>
        </w:rPr>
      </w:pPr>
    </w:p>
    <w:p w14:paraId="77E9E77B" w14:textId="7CB7E79E" w:rsidR="00906342" w:rsidRDefault="00906342" w:rsidP="00906342">
      <w:pPr>
        <w:jc w:val="center"/>
        <w:rPr>
          <w:sz w:val="24"/>
          <w:lang w:val="es-PA"/>
        </w:rPr>
      </w:pPr>
      <w:r>
        <w:rPr>
          <w:noProof/>
        </w:rPr>
        <w:drawing>
          <wp:inline distT="0" distB="0" distL="0" distR="0" wp14:anchorId="268189CE" wp14:editId="0FF9C99B">
            <wp:extent cx="9017000" cy="5613400"/>
            <wp:effectExtent l="0" t="0" r="12700" b="635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1AF56CA1-BA8C-496C-BFC5-CD60F0955E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D6007C" w14:textId="77777777" w:rsidR="00906342" w:rsidRPr="00FA2603" w:rsidRDefault="00906342" w:rsidP="00906342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>[GRAFICO DE GRADOS VS DISTANCIA]</w:t>
      </w:r>
    </w:p>
    <w:p w14:paraId="4BE63041" w14:textId="51FEF906" w:rsidR="00906342" w:rsidRDefault="00906342" w:rsidP="00906342">
      <w:pPr>
        <w:jc w:val="center"/>
        <w:rPr>
          <w:sz w:val="24"/>
          <w:lang w:val="es-PA"/>
        </w:rPr>
      </w:pPr>
      <w:r>
        <w:rPr>
          <w:noProof/>
        </w:rPr>
        <w:drawing>
          <wp:inline distT="0" distB="0" distL="0" distR="0" wp14:anchorId="1E780D1E" wp14:editId="7468ECD5">
            <wp:extent cx="9102725" cy="5918200"/>
            <wp:effectExtent l="0" t="0" r="3175" b="635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DDAA2829-4AA1-4439-9AE1-FCD0230430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F85726" w14:textId="74D3A882" w:rsidR="00C32E1A" w:rsidRDefault="00C32E1A" w:rsidP="00C32E1A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>[ESCENARIO SEGUIR DERECHO]</w:t>
      </w:r>
    </w:p>
    <w:p w14:paraId="0735ED89" w14:textId="3B3438D2" w:rsidR="00C32E1A" w:rsidRDefault="00C32E1A" w:rsidP="00C32E1A">
      <w:pPr>
        <w:jc w:val="center"/>
        <w:rPr>
          <w:sz w:val="24"/>
          <w:lang w:val="es-PA"/>
        </w:rPr>
      </w:pPr>
      <w:r>
        <w:rPr>
          <w:noProof/>
        </w:rPr>
        <w:drawing>
          <wp:inline distT="0" distB="0" distL="0" distR="0" wp14:anchorId="6FCBCA64" wp14:editId="472395BC">
            <wp:extent cx="4954842" cy="5904854"/>
            <wp:effectExtent l="0" t="0" r="0" b="1270"/>
            <wp:docPr id="26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21FACBC9-EEF3-4B68-AE5C-E9E4E0A51D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id="{21FACBC9-EEF3-4B68-AE5C-E9E4E0A51D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8" r="19868" b="24652"/>
                    <a:stretch/>
                  </pic:blipFill>
                  <pic:spPr>
                    <a:xfrm>
                      <a:off x="0" y="0"/>
                      <a:ext cx="4969035" cy="59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138" w14:textId="77777777" w:rsidR="00C32E1A" w:rsidRDefault="00C32E1A" w:rsidP="00C32E1A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>[GRAFICO EN COORDENADAS RECTANGULARES]</w:t>
      </w:r>
    </w:p>
    <w:p w14:paraId="1CA73AAD" w14:textId="09A71ED7" w:rsidR="00C32E1A" w:rsidRDefault="00C32E1A" w:rsidP="00C32E1A">
      <w:pPr>
        <w:jc w:val="center"/>
        <w:rPr>
          <w:sz w:val="24"/>
          <w:lang w:val="es-PA"/>
        </w:rPr>
      </w:pPr>
      <w:r>
        <w:rPr>
          <w:noProof/>
        </w:rPr>
        <w:drawing>
          <wp:inline distT="0" distB="0" distL="0" distR="0" wp14:anchorId="78ABC1B8" wp14:editId="3C1EEE42">
            <wp:extent cx="9073106" cy="6044339"/>
            <wp:effectExtent l="0" t="0" r="13970" b="1397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54A6533A-05C6-449C-8F60-AB9359ADD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E808086" w14:textId="77777777" w:rsidR="00C32E1A" w:rsidRPr="00FA2603" w:rsidRDefault="00C32E1A" w:rsidP="00C32E1A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>[GRAFICO DE GRADOS VS DISTANCIA]</w:t>
      </w:r>
    </w:p>
    <w:p w14:paraId="7110D407" w14:textId="0FED08A9" w:rsidR="00C32E1A" w:rsidRDefault="00C32E1A" w:rsidP="00906342">
      <w:pPr>
        <w:jc w:val="center"/>
        <w:rPr>
          <w:sz w:val="24"/>
          <w:lang w:val="es-PA"/>
        </w:rPr>
      </w:pPr>
      <w:r>
        <w:rPr>
          <w:noProof/>
        </w:rPr>
        <w:drawing>
          <wp:inline distT="0" distB="0" distL="0" distR="0" wp14:anchorId="1371EE0D" wp14:editId="4C709E1B">
            <wp:extent cx="8497860" cy="5920352"/>
            <wp:effectExtent l="0" t="0" r="17780" b="4445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34D9B4CF-5951-40AA-BFC4-AF7710B015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966E19C" w14:textId="63AFEE89" w:rsidR="00C32E1A" w:rsidRDefault="00C32E1A" w:rsidP="00C32E1A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 xml:space="preserve">[ESCENARIO </w:t>
      </w:r>
      <w:r w:rsidRPr="00C32E1A">
        <w:rPr>
          <w:b/>
          <w:sz w:val="24"/>
          <w:lang w:val="es-PA"/>
        </w:rPr>
        <w:t>GIRO A LA IZQUIERDA</w:t>
      </w:r>
      <w:r>
        <w:rPr>
          <w:b/>
          <w:sz w:val="24"/>
          <w:lang w:val="es-PA"/>
        </w:rPr>
        <w:t>]</w:t>
      </w:r>
    </w:p>
    <w:p w14:paraId="62F7B89A" w14:textId="370F41CD" w:rsidR="00C32E1A" w:rsidRDefault="00C32E1A" w:rsidP="00C32E1A">
      <w:pPr>
        <w:jc w:val="center"/>
        <w:rPr>
          <w:sz w:val="24"/>
          <w:lang w:val="es-PA"/>
        </w:rPr>
      </w:pPr>
      <w:r>
        <w:rPr>
          <w:noProof/>
        </w:rPr>
        <w:drawing>
          <wp:inline distT="0" distB="0" distL="0" distR="0" wp14:anchorId="53BCEC77" wp14:editId="2AC3DD58">
            <wp:extent cx="5867730" cy="4605943"/>
            <wp:effectExtent l="2222" t="0" r="2223" b="2222"/>
            <wp:docPr id="47" name="Picture 46">
              <a:extLst xmlns:a="http://schemas.openxmlformats.org/drawingml/2006/main">
                <a:ext uri="{FF2B5EF4-FFF2-40B4-BE49-F238E27FC236}">
                  <a16:creationId xmlns:a16="http://schemas.microsoft.com/office/drawing/2014/main" id="{0E01F361-4211-48B5-A230-50028A3213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6">
                      <a:extLst>
                        <a:ext uri="{FF2B5EF4-FFF2-40B4-BE49-F238E27FC236}">
                          <a16:creationId xmlns:a16="http://schemas.microsoft.com/office/drawing/2014/main" id="{0E01F361-4211-48B5-A230-50028A3213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7461" r="8483" b="8062"/>
                    <a:stretch/>
                  </pic:blipFill>
                  <pic:spPr>
                    <a:xfrm rot="5400000">
                      <a:off x="0" y="0"/>
                      <a:ext cx="5879936" cy="46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A09F" w14:textId="77777777" w:rsidR="00C32E1A" w:rsidRDefault="00C32E1A" w:rsidP="00C32E1A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>[GRAFICO EN COORDENADAS RECTANGULARES]</w:t>
      </w:r>
    </w:p>
    <w:p w14:paraId="54BC03D4" w14:textId="65A39AF3" w:rsidR="00C32E1A" w:rsidRDefault="00C32E1A" w:rsidP="00C32E1A">
      <w:pPr>
        <w:jc w:val="center"/>
        <w:rPr>
          <w:sz w:val="24"/>
          <w:lang w:val="es-PA"/>
        </w:rPr>
      </w:pPr>
      <w:r>
        <w:rPr>
          <w:noProof/>
        </w:rPr>
        <w:drawing>
          <wp:inline distT="0" distB="0" distL="0" distR="0" wp14:anchorId="43C493DF" wp14:editId="0595F9FA">
            <wp:extent cx="9489139" cy="5920352"/>
            <wp:effectExtent l="0" t="0" r="17145" b="4445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F4B62991-287C-4A61-A645-E3F16AC8A1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06CECF2" w14:textId="77777777" w:rsidR="00C32E1A" w:rsidRPr="00FA2603" w:rsidRDefault="00C32E1A" w:rsidP="00C32E1A">
      <w:pPr>
        <w:jc w:val="center"/>
        <w:rPr>
          <w:b/>
          <w:sz w:val="24"/>
          <w:lang w:val="es-PA"/>
        </w:rPr>
      </w:pPr>
      <w:r>
        <w:rPr>
          <w:b/>
          <w:sz w:val="24"/>
          <w:lang w:val="es-PA"/>
        </w:rPr>
        <w:lastRenderedPageBreak/>
        <w:t>[GRAFICO DE GRADOS VS DISTANCIA]</w:t>
      </w:r>
    </w:p>
    <w:p w14:paraId="307DB843" w14:textId="7EF78519" w:rsidR="00C32E1A" w:rsidRDefault="00C32E1A" w:rsidP="00906342">
      <w:pPr>
        <w:jc w:val="center"/>
        <w:rPr>
          <w:sz w:val="24"/>
          <w:lang w:val="es-PA"/>
        </w:rPr>
      </w:pPr>
      <w:r>
        <w:rPr>
          <w:noProof/>
        </w:rPr>
        <w:drawing>
          <wp:inline distT="0" distB="0" distL="0" distR="0" wp14:anchorId="78BA0318" wp14:editId="7B459662">
            <wp:extent cx="9445022" cy="6044339"/>
            <wp:effectExtent l="0" t="0" r="3810" b="1397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A73DA465-55A6-4C4B-8E60-05FBE2D688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0B665D2" w14:textId="003C9962" w:rsidR="00C32E1A" w:rsidRDefault="00C32E1A" w:rsidP="00906342">
      <w:pPr>
        <w:jc w:val="center"/>
        <w:rPr>
          <w:sz w:val="24"/>
          <w:lang w:val="es-PA"/>
        </w:rPr>
      </w:pPr>
      <w:r>
        <w:rPr>
          <w:sz w:val="24"/>
          <w:lang w:val="es-PA"/>
        </w:rPr>
        <w:lastRenderedPageBreak/>
        <w:t xml:space="preserve">[EL CODIGO QUE CONTROLA AL SERVO ESTA LIMITADO DE 5 A 170 GRADOS ESTO SE HIZO PORQUE EL REGULADOR DE 5V QUE ALIMENTA AL SERVO PRESENTABA BAJO VOLTAJE CUANDO EL SERVO LLEGABA A LOS </w:t>
      </w:r>
      <w:proofErr w:type="gramStart"/>
      <w:r>
        <w:rPr>
          <w:sz w:val="24"/>
          <w:lang w:val="es-PA"/>
        </w:rPr>
        <w:t>EXTREMOS ]</w:t>
      </w:r>
      <w:proofErr w:type="gramEnd"/>
    </w:p>
    <w:p w14:paraId="15E2441A" w14:textId="751D6E20" w:rsidR="00C32E1A" w:rsidRPr="00906342" w:rsidRDefault="00C32E1A" w:rsidP="00C32E1A">
      <w:pPr>
        <w:jc w:val="center"/>
        <w:rPr>
          <w:sz w:val="24"/>
          <w:lang w:val="es-PA"/>
        </w:rPr>
      </w:pPr>
      <w:r>
        <w:rPr>
          <w:sz w:val="24"/>
          <w:lang w:val="es-PA"/>
        </w:rPr>
        <w:t>[EL CODIGO QUE CONTROLA AL SENSOR DE DISTANCIA ESTA LIMITADO A 40 CM]</w:t>
      </w:r>
    </w:p>
    <w:p w14:paraId="2FD4E858" w14:textId="77777777" w:rsidR="00C32E1A" w:rsidRPr="00906342" w:rsidRDefault="00C32E1A" w:rsidP="00906342">
      <w:pPr>
        <w:jc w:val="center"/>
        <w:rPr>
          <w:sz w:val="24"/>
          <w:lang w:val="es-PA"/>
        </w:rPr>
      </w:pPr>
    </w:p>
    <w:sectPr w:rsidR="00C32E1A" w:rsidRPr="00906342" w:rsidSect="00FA2603">
      <w:footerReference w:type="default" r:id="rId21"/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7E1F8" w14:textId="77777777" w:rsidR="00BD4165" w:rsidRDefault="00BD4165">
      <w:pPr>
        <w:spacing w:before="0" w:after="0" w:line="240" w:lineRule="auto"/>
      </w:pPr>
      <w:r>
        <w:separator/>
      </w:r>
    </w:p>
  </w:endnote>
  <w:endnote w:type="continuationSeparator" w:id="0">
    <w:p w14:paraId="468D2D90" w14:textId="77777777" w:rsidR="00BD4165" w:rsidRDefault="00BD41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37D05" w14:textId="77777777" w:rsidR="001638F6" w:rsidRDefault="00844483">
    <w:pPr>
      <w:pStyle w:val="Footer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21ECD" w14:textId="77777777" w:rsidR="00BD4165" w:rsidRDefault="00BD4165">
      <w:pPr>
        <w:spacing w:before="0" w:after="0" w:line="240" w:lineRule="auto"/>
      </w:pPr>
      <w:r>
        <w:separator/>
      </w:r>
    </w:p>
  </w:footnote>
  <w:footnote w:type="continuationSeparator" w:id="0">
    <w:p w14:paraId="101CFC23" w14:textId="77777777" w:rsidR="00BD4165" w:rsidRDefault="00BD41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05"/>
    <w:rsid w:val="000474E7"/>
    <w:rsid w:val="00067D64"/>
    <w:rsid w:val="000748AA"/>
    <w:rsid w:val="00085299"/>
    <w:rsid w:val="000C0FC2"/>
    <w:rsid w:val="00100563"/>
    <w:rsid w:val="001638F6"/>
    <w:rsid w:val="001A2000"/>
    <w:rsid w:val="002C1742"/>
    <w:rsid w:val="002C2531"/>
    <w:rsid w:val="003000BD"/>
    <w:rsid w:val="00302AFA"/>
    <w:rsid w:val="003209D6"/>
    <w:rsid w:val="00334A73"/>
    <w:rsid w:val="003422FF"/>
    <w:rsid w:val="004367BA"/>
    <w:rsid w:val="004952C4"/>
    <w:rsid w:val="004A5398"/>
    <w:rsid w:val="004B0D6B"/>
    <w:rsid w:val="005A1C5A"/>
    <w:rsid w:val="005E038B"/>
    <w:rsid w:val="00690EFD"/>
    <w:rsid w:val="007021DE"/>
    <w:rsid w:val="00732607"/>
    <w:rsid w:val="00774989"/>
    <w:rsid w:val="007F5565"/>
    <w:rsid w:val="00804506"/>
    <w:rsid w:val="00831196"/>
    <w:rsid w:val="00844483"/>
    <w:rsid w:val="00906342"/>
    <w:rsid w:val="00934F1C"/>
    <w:rsid w:val="00951302"/>
    <w:rsid w:val="009A6701"/>
    <w:rsid w:val="009D2231"/>
    <w:rsid w:val="00A122DB"/>
    <w:rsid w:val="00A46C32"/>
    <w:rsid w:val="00AD165F"/>
    <w:rsid w:val="00B47B7A"/>
    <w:rsid w:val="00B646B8"/>
    <w:rsid w:val="00BD4165"/>
    <w:rsid w:val="00C32E1A"/>
    <w:rsid w:val="00C80BD4"/>
    <w:rsid w:val="00CF3A42"/>
    <w:rsid w:val="00D5413C"/>
    <w:rsid w:val="00D8150A"/>
    <w:rsid w:val="00DC07A3"/>
    <w:rsid w:val="00DD3496"/>
    <w:rsid w:val="00DE43EA"/>
    <w:rsid w:val="00DF1005"/>
    <w:rsid w:val="00E11B8A"/>
    <w:rsid w:val="00EB29B9"/>
    <w:rsid w:val="00F677F9"/>
    <w:rsid w:val="00F847A5"/>
    <w:rsid w:val="00FA2603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DD009"/>
  <w15:chartTrackingRefBased/>
  <w15:docId w15:val="{EECA37A0-F2B7-4BB3-8AD6-2B694CFE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804506"/>
    <w:rPr>
      <w:color w:val="993E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VALDOGRAELL\AppData\Roaming\Microsoft\Templates\Informe%20de%20estudiante%20con%20portad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ggm\Desktop\PROYECTO%20DSP%20DATA%20DE%204%20CAS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ggm\Desktop\PROYECTO%20DSP%20DATA%20DE%204%20CAS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ggm\Desktop\PROYECTO%20DSP%20DATA%20DE%204%20CAS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ggm\Desktop\PROYECTO%20DSP%20DATA%20DE%204%20CAS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ggm\Desktop\PROYECTO%20DSP%20DATA%20DE%204%20CAS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ggm\Desktop\PROYECTO%20DSP%20DATA%20DE%204%20CAS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ggm\Desktop\PROYECTO%20DSP%20DATA%20DE%204%20CAS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ggm\Desktop\PROYECTO%20DSP%20DATA%20DE%204%20CAS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'reg0-180'!$D$2:$D$166</c:f>
              <c:numCache>
                <c:formatCode>General</c:formatCode>
                <c:ptCount val="165"/>
                <c:pt idx="0">
                  <c:v>0</c:v>
                </c:pt>
                <c:pt idx="1">
                  <c:v>12.903099971337186</c:v>
                </c:pt>
                <c:pt idx="2">
                  <c:v>12.873484893640414</c:v>
                </c:pt>
                <c:pt idx="3">
                  <c:v>12.839948427736791</c:v>
                </c:pt>
                <c:pt idx="4">
                  <c:v>12.802500789158705</c:v>
                </c:pt>
                <c:pt idx="5">
                  <c:v>14.72440775171496</c:v>
                </c:pt>
                <c:pt idx="6">
                  <c:v>12.715918809539474</c:v>
                </c:pt>
                <c:pt idx="7">
                  <c:v>12.666810842208058</c:v>
                </c:pt>
                <c:pt idx="8">
                  <c:v>12.613844441587954</c:v>
                </c:pt>
                <c:pt idx="9">
                  <c:v>13.522961568046956</c:v>
                </c:pt>
                <c:pt idx="10">
                  <c:v>12.496402047198146</c:v>
                </c:pt>
                <c:pt idx="11">
                  <c:v>12.43196182751946</c:v>
                </c:pt>
                <c:pt idx="12">
                  <c:v>12.363734711836996</c:v>
                </c:pt>
                <c:pt idx="13">
                  <c:v>12.291741482791119</c:v>
                </c:pt>
                <c:pt idx="14">
                  <c:v>12.21600407021681</c:v>
                </c:pt>
                <c:pt idx="15">
                  <c:v>12.136545544463623</c:v>
                </c:pt>
                <c:pt idx="16">
                  <c:v>12.053390109368237</c:v>
                </c:pt>
                <c:pt idx="17">
                  <c:v>11.966563094881725</c:v>
                </c:pt>
                <c:pt idx="18">
                  <c:v>11.876090949353811</c:v>
                </c:pt>
                <c:pt idx="19">
                  <c:v>11.78200123147645</c:v>
                </c:pt>
                <c:pt idx="20">
                  <c:v>11.684322601889171</c:v>
                </c:pt>
                <c:pt idx="21">
                  <c:v>11.583084814448783</c:v>
                </c:pt>
                <c:pt idx="22">
                  <c:v>11.47831870716605</c:v>
                </c:pt>
                <c:pt idx="23">
                  <c:v>11.370056192812145</c:v>
                </c:pt>
                <c:pt idx="24">
                  <c:v>11.258330249197703</c:v>
                </c:pt>
                <c:pt idx="25">
                  <c:v>11.14317490912746</c:v>
                </c:pt>
                <c:pt idx="26">
                  <c:v>11.872673346189963</c:v>
                </c:pt>
                <c:pt idx="27">
                  <c:v>11.741387951235936</c:v>
                </c:pt>
                <c:pt idx="28">
                  <c:v>11.606526015770584</c:v>
                </c:pt>
                <c:pt idx="29">
                  <c:v>11.468128620045885</c:v>
                </c:pt>
                <c:pt idx="30">
                  <c:v>0</c:v>
                </c:pt>
                <c:pt idx="31">
                  <c:v>11.1808971406621</c:v>
                </c:pt>
                <c:pt idx="32">
                  <c:v>11.032150550494107</c:v>
                </c:pt>
                <c:pt idx="33">
                  <c:v>10.880043460397593</c:v>
                </c:pt>
                <c:pt idx="34">
                  <c:v>10.724622203665692</c:v>
                </c:pt>
                <c:pt idx="35">
                  <c:v>10.565934123118808</c:v>
                </c:pt>
                <c:pt idx="36">
                  <c:v>10.40402755668352</c:v>
                </c:pt>
                <c:pt idx="37">
                  <c:v>10.970305524287557</c:v>
                </c:pt>
                <c:pt idx="38">
                  <c:v>10.790097005079767</c:v>
                </c:pt>
                <c:pt idx="39">
                  <c:v>11.313708498984761</c:v>
                </c:pt>
                <c:pt idx="40">
                  <c:v>11.114533927343956</c:v>
                </c:pt>
                <c:pt idx="41">
                  <c:v>11.593972121062475</c:v>
                </c:pt>
                <c:pt idx="42">
                  <c:v>12.044350914459448</c:v>
                </c:pt>
                <c:pt idx="43">
                  <c:v>14.433298637791161</c:v>
                </c:pt>
                <c:pt idx="44">
                  <c:v>13.498539803417327</c:v>
                </c:pt>
                <c:pt idx="45">
                  <c:v>13.845048603096425</c:v>
                </c:pt>
                <c:pt idx="46">
                  <c:v>13.544552457164482</c:v>
                </c:pt>
                <c:pt idx="47">
                  <c:v>13.239930509345065</c:v>
                </c:pt>
                <c:pt idx="48">
                  <c:v>12.931275550434409</c:v>
                </c:pt>
                <c:pt idx="49">
                  <c:v>13.192258036074062</c:v>
                </c:pt>
                <c:pt idx="50">
                  <c:v>12.861436779827176</c:v>
                </c:pt>
                <c:pt idx="51">
                  <c:v>6.5356684201803255</c:v>
                </c:pt>
                <c:pt idx="52">
                  <c:v>12.188143077363712</c:v>
                </c:pt>
                <c:pt idx="53">
                  <c:v>11.845875722931245</c:v>
                </c:pt>
                <c:pt idx="54">
                  <c:v>11.500000000000002</c:v>
                </c:pt>
                <c:pt idx="55">
                  <c:v>11.150621265665754</c:v>
                </c:pt>
                <c:pt idx="56">
                  <c:v>10.79784594407549</c:v>
                </c:pt>
                <c:pt idx="57">
                  <c:v>10.441781494009577</c:v>
                </c:pt>
                <c:pt idx="58">
                  <c:v>10.082536376148781</c:v>
                </c:pt>
                <c:pt idx="59">
                  <c:v>9.2976017582953876</c:v>
                </c:pt>
                <c:pt idx="60">
                  <c:v>9.3549427907434044</c:v>
                </c:pt>
                <c:pt idx="61">
                  <c:v>8.9868159552532951</c:v>
                </c:pt>
                <c:pt idx="62">
                  <c:v>8.6159516485659751</c:v>
                </c:pt>
                <c:pt idx="63">
                  <c:v>8.2424628395419095</c:v>
                </c:pt>
                <c:pt idx="64">
                  <c:v>7.8664632964903829</c:v>
                </c:pt>
                <c:pt idx="65">
                  <c:v>7.4880675525146057</c:v>
                </c:pt>
                <c:pt idx="66">
                  <c:v>7.1073908706237914</c:v>
                </c:pt>
                <c:pt idx="67">
                  <c:v>6.4321775039002089</c:v>
                </c:pt>
                <c:pt idx="68">
                  <c:v>6.0640218279739813</c:v>
                </c:pt>
                <c:pt idx="69">
                  <c:v>5.4351999471529355</c:v>
                </c:pt>
                <c:pt idx="70">
                  <c:v>5.0803598075930214</c:v>
                </c:pt>
                <c:pt idx="71">
                  <c:v>4.4990210868772982</c:v>
                </c:pt>
                <c:pt idx="72">
                  <c:v>4.1582338163551888</c:v>
                </c:pt>
                <c:pt idx="73">
                  <c:v>3.8161799075308984</c:v>
                </c:pt>
                <c:pt idx="74">
                  <c:v>3.1256671980047477</c:v>
                </c:pt>
                <c:pt idx="75">
                  <c:v>2.9722548357643874</c:v>
                </c:pt>
                <c:pt idx="76">
                  <c:v>2.5051158172811783</c:v>
                </c:pt>
                <c:pt idx="77">
                  <c:v>2.1936481812926547</c:v>
                </c:pt>
                <c:pt idx="78">
                  <c:v>1.8815123388177621</c:v>
                </c:pt>
                <c:pt idx="79">
                  <c:v>1.5688033694578465</c:v>
                </c:pt>
                <c:pt idx="80">
                  <c:v>1.2556165273942541</c:v>
                </c:pt>
                <c:pt idx="81">
                  <c:v>0.88971125613004742</c:v>
                </c:pt>
                <c:pt idx="82">
                  <c:v>0.62819094064501946</c:v>
                </c:pt>
                <c:pt idx="83">
                  <c:v>0.31414331587110478</c:v>
                </c:pt>
                <c:pt idx="84">
                  <c:v>1.102633609417758E-15</c:v>
                </c:pt>
                <c:pt idx="85">
                  <c:v>-0.29669090943381909</c:v>
                </c:pt>
                <c:pt idx="86">
                  <c:v>-0.62819094064501724</c:v>
                </c:pt>
                <c:pt idx="87">
                  <c:v>-0.94204721237298916</c:v>
                </c:pt>
                <c:pt idx="88">
                  <c:v>-1.1858600536501307</c:v>
                </c:pt>
                <c:pt idx="89">
                  <c:v>-1.4816476267101899</c:v>
                </c:pt>
                <c:pt idx="90">
                  <c:v>-1.7769838755501104</c:v>
                </c:pt>
                <c:pt idx="91">
                  <c:v>-2.0717788378875053</c:v>
                </c:pt>
                <c:pt idx="92">
                  <c:v>-2.3659427163211109</c:v>
                </c:pt>
                <c:pt idx="93">
                  <c:v>-2.6593859056839237</c:v>
                </c:pt>
                <c:pt idx="94">
                  <c:v>-2.9520190203378149</c:v>
                </c:pt>
                <c:pt idx="95">
                  <c:v>-3.2437529214012617</c:v>
                </c:pt>
                <c:pt idx="96">
                  <c:v>-3.5344987439019087</c:v>
                </c:pt>
                <c:pt idx="97">
                  <c:v>-3.8241679238457054</c:v>
                </c:pt>
                <c:pt idx="98">
                  <c:v>-4.1126722251943519</c:v>
                </c:pt>
                <c:pt idx="99">
                  <c:v>-4.3999237667428543</c:v>
                </c:pt>
                <c:pt idx="100">
                  <c:v>-4.6858350488889835</c:v>
                </c:pt>
                <c:pt idx="101">
                  <c:v>-5.2626906850092601</c:v>
                </c:pt>
                <c:pt idx="102">
                  <c:v>-5.2532889043741049</c:v>
                </c:pt>
                <c:pt idx="103">
                  <c:v>-5.8602267802288193</c:v>
                </c:pt>
                <c:pt idx="104">
                  <c:v>-6.1563625798620372</c:v>
                </c:pt>
                <c:pt idx="105">
                  <c:v>-6.4506230918154053</c:v>
                </c:pt>
                <c:pt idx="106">
                  <c:v>-6.742918681486417</c:v>
                </c:pt>
                <c:pt idx="107">
                  <c:v>-7.0331603128069275</c:v>
                </c:pt>
                <c:pt idx="108">
                  <c:v>-7.3212595753644045</c:v>
                </c:pt>
                <c:pt idx="109">
                  <c:v>-7.1845104495918886</c:v>
                </c:pt>
                <c:pt idx="110">
                  <c:v>-7.890680642203395</c:v>
                </c:pt>
                <c:pt idx="111">
                  <c:v>-8.1718289953118397</c:v>
                </c:pt>
                <c:pt idx="112">
                  <c:v>-8.9199596929319274</c:v>
                </c:pt>
                <c:pt idx="113">
                  <c:v>-8.7265731644340665</c:v>
                </c:pt>
                <c:pt idx="114">
                  <c:v>-9.4999999999999964</c:v>
                </c:pt>
                <c:pt idx="115">
                  <c:v>-9.7857234232910315</c:v>
                </c:pt>
                <c:pt idx="116">
                  <c:v>-10.068466020430892</c:v>
                </c:pt>
                <c:pt idx="117">
                  <c:v>-10.348141665285514</c:v>
                </c:pt>
                <c:pt idx="118">
                  <c:v>-11.183858069414933</c:v>
                </c:pt>
                <c:pt idx="119">
                  <c:v>-13.765834472425109</c:v>
                </c:pt>
                <c:pt idx="120">
                  <c:v>-14.106846055019354</c:v>
                </c:pt>
                <c:pt idx="121">
                  <c:v>-14.44356055564916</c:v>
                </c:pt>
                <c:pt idx="122">
                  <c:v>-14.7758754078158</c:v>
                </c:pt>
                <c:pt idx="123">
                  <c:v>-15.103689385196095</c:v>
                </c:pt>
                <c:pt idx="124">
                  <c:v>-14.784115022790406</c:v>
                </c:pt>
                <c:pt idx="125">
                  <c:v>-15.089357666781664</c:v>
                </c:pt>
                <c:pt idx="126">
                  <c:v>-15.390003946253739</c:v>
                </c:pt>
                <c:pt idx="127">
                  <c:v>-15.685962281437462</c:v>
                </c:pt>
                <c:pt idx="128">
                  <c:v>-15.977142520556939</c:v>
                </c:pt>
                <c:pt idx="129">
                  <c:v>-16.263455967290593</c:v>
                </c:pt>
                <c:pt idx="130">
                  <c:v>-16.544815407788978</c:v>
                </c:pt>
                <c:pt idx="131">
                  <c:v>-16.821135137240919</c:v>
                </c:pt>
                <c:pt idx="132">
                  <c:v>-16.349186160502668</c:v>
                </c:pt>
                <c:pt idx="133">
                  <c:v>-17.358320345123758</c:v>
                </c:pt>
                <c:pt idx="134">
                  <c:v>-17.619022191736491</c:v>
                </c:pt>
                <c:pt idx="135">
                  <c:v>-17.874357113510332</c:v>
                </c:pt>
                <c:pt idx="136">
                  <c:v>-18.124247332954603</c:v>
                </c:pt>
                <c:pt idx="137">
                  <c:v>-18.368616731087737</c:v>
                </c:pt>
                <c:pt idx="138">
                  <c:v>-18.607390870623789</c:v>
                </c:pt>
                <c:pt idx="139">
                  <c:v>-18.840497018646815</c:v>
                </c:pt>
                <c:pt idx="140">
                  <c:v>-19.067864168765958</c:v>
                </c:pt>
                <c:pt idx="141">
                  <c:v>-19.289423062744749</c:v>
                </c:pt>
                <c:pt idx="142">
                  <c:v>-19.505106211597798</c:v>
                </c:pt>
                <c:pt idx="143">
                  <c:v>-19.714847916148582</c:v>
                </c:pt>
                <c:pt idx="144">
                  <c:v>-20.784609690826528</c:v>
                </c:pt>
                <c:pt idx="145">
                  <c:v>-20.990872971345496</c:v>
                </c:pt>
                <c:pt idx="146">
                  <c:v>-21.190742228614248</c:v>
                </c:pt>
                <c:pt idx="147">
                  <c:v>-22.275163104709193</c:v>
                </c:pt>
                <c:pt idx="148">
                  <c:v>-24.267439250077508</c:v>
                </c:pt>
                <c:pt idx="149">
                  <c:v>-22.657694675916247</c:v>
                </c:pt>
                <c:pt idx="150">
                  <c:v>-23.752181898707619</c:v>
                </c:pt>
                <c:pt idx="151">
                  <c:v>0</c:v>
                </c:pt>
                <c:pt idx="152">
                  <c:v>0</c:v>
                </c:pt>
                <c:pt idx="153">
                  <c:v>-15.870867250452429</c:v>
                </c:pt>
                <c:pt idx="154">
                  <c:v>-15.035081932574533</c:v>
                </c:pt>
                <c:pt idx="155">
                  <c:v>-15.12829720958907</c:v>
                </c:pt>
                <c:pt idx="156">
                  <c:v>-11.412678195541842</c:v>
                </c:pt>
                <c:pt idx="157">
                  <c:v>-14.344571339445533</c:v>
                </c:pt>
                <c:pt idx="158">
                  <c:v>-14.418925439074783</c:v>
                </c:pt>
                <c:pt idx="159">
                  <c:v>-14.488887394336023</c:v>
                </c:pt>
                <c:pt idx="160">
                  <c:v>-14.554435894139948</c:v>
                </c:pt>
                <c:pt idx="161">
                  <c:v>-13.641180906993291</c:v>
                </c:pt>
                <c:pt idx="162">
                  <c:v>-13.69406641027328</c:v>
                </c:pt>
                <c:pt idx="163">
                  <c:v>-13.742780568267296</c:v>
                </c:pt>
                <c:pt idx="164">
                  <c:v>-13.787308542170912</c:v>
                </c:pt>
              </c:numCache>
            </c:numRef>
          </c:xVal>
          <c:yVal>
            <c:numRef>
              <c:f>'reg0-180'!$E$2:$E$167</c:f>
              <c:numCache>
                <c:formatCode>General</c:formatCode>
                <c:ptCount val="166"/>
                <c:pt idx="0">
                  <c:v>0</c:v>
                </c:pt>
                <c:pt idx="1">
                  <c:v>1.5843014642669171</c:v>
                </c:pt>
                <c:pt idx="2">
                  <c:v>1.8092503124808508</c:v>
                </c:pt>
                <c:pt idx="3">
                  <c:v>2.0336480455230013</c:v>
                </c:pt>
                <c:pt idx="4">
                  <c:v>2.2574263096700942</c:v>
                </c:pt>
                <c:pt idx="5">
                  <c:v>2.862134930648172</c:v>
                </c:pt>
                <c:pt idx="6">
                  <c:v>2.7028519806308715</c:v>
                </c:pt>
                <c:pt idx="7">
                  <c:v>2.924363706470245</c:v>
                </c:pt>
                <c:pt idx="8">
                  <c:v>3.1449846427956807</c:v>
                </c:pt>
                <c:pt idx="9">
                  <c:v>3.6234666314352904</c:v>
                </c:pt>
                <c:pt idx="10">
                  <c:v>3.5832856256209893</c:v>
                </c:pt>
                <c:pt idx="11">
                  <c:v>3.800832161395578</c:v>
                </c:pt>
                <c:pt idx="12">
                  <c:v>4.017220926874316</c:v>
                </c:pt>
                <c:pt idx="13">
                  <c:v>4.2323860079430373</c:v>
                </c:pt>
                <c:pt idx="14">
                  <c:v>4.4462618632336932</c:v>
                </c:pt>
                <c:pt idx="15">
                  <c:v>4.6587833440889037</c:v>
                </c:pt>
                <c:pt idx="16">
                  <c:v>4.8698857144068564</c:v>
                </c:pt>
                <c:pt idx="17">
                  <c:v>5.0795046703605591</c:v>
                </c:pt>
                <c:pt idx="18">
                  <c:v>5.2875763599854029</c:v>
                </c:pt>
                <c:pt idx="19">
                  <c:v>5.4940374026290923</c:v>
                </c:pt>
                <c:pt idx="20">
                  <c:v>5.6988249082580058</c:v>
                </c:pt>
                <c:pt idx="21">
                  <c:v>5.9018764966141077</c:v>
                </c:pt>
                <c:pt idx="22">
                  <c:v>6.1031303162165802</c:v>
                </c:pt>
                <c:pt idx="23">
                  <c:v>6.3025250632023821</c:v>
                </c:pt>
                <c:pt idx="24">
                  <c:v>6.4999999999999991</c:v>
                </c:pt>
                <c:pt idx="25">
                  <c:v>6.6954949738307041</c:v>
                </c:pt>
                <c:pt idx="26">
                  <c:v>7.4188696992648691</c:v>
                </c:pt>
                <c:pt idx="27">
                  <c:v>7.6249464902103794</c:v>
                </c:pt>
                <c:pt idx="28">
                  <c:v>7.8287006485904564</c:v>
                </c:pt>
                <c:pt idx="29">
                  <c:v>8.0300701089146447</c:v>
                </c:pt>
                <c:pt idx="30">
                  <c:v>0</c:v>
                </c:pt>
                <c:pt idx="31">
                  <c:v>8.4254103241286753</c:v>
                </c:pt>
                <c:pt idx="32">
                  <c:v>8.6192606545592163</c:v>
                </c:pt>
                <c:pt idx="33">
                  <c:v>8.8104854746977228</c:v>
                </c:pt>
                <c:pt idx="34">
                  <c:v>8.9990265356115486</c:v>
                </c:pt>
                <c:pt idx="35">
                  <c:v>9.1848264058671027</c:v>
                </c:pt>
                <c:pt idx="36">
                  <c:v>9.3678284890240153</c:v>
                </c:pt>
                <c:pt idx="37">
                  <c:v>10.229975400937477</c:v>
                </c:pt>
                <c:pt idx="38">
                  <c:v>10.419875556884959</c:v>
                </c:pt>
                <c:pt idx="39">
                  <c:v>11.313708498984759</c:v>
                </c:pt>
                <c:pt idx="40">
                  <c:v>11.509436805418417</c:v>
                </c:pt>
                <c:pt idx="41">
                  <c:v>12.433012927525898</c:v>
                </c:pt>
                <c:pt idx="42">
                  <c:v>13.376606858593096</c:v>
                </c:pt>
                <c:pt idx="43">
                  <c:v>16.603610764900985</c:v>
                </c:pt>
                <c:pt idx="44">
                  <c:v>16.086933305498537</c:v>
                </c:pt>
                <c:pt idx="45">
                  <c:v>17.097211152053362</c:v>
                </c:pt>
                <c:pt idx="46">
                  <c:v>17.336236579347883</c:v>
                </c:pt>
                <c:pt idx="47">
                  <c:v>17.569981221040443</c:v>
                </c:pt>
                <c:pt idx="48">
                  <c:v>17.798373876248846</c:v>
                </c:pt>
                <c:pt idx="49">
                  <c:v>18.840497018646811</c:v>
                </c:pt>
                <c:pt idx="50">
                  <c:v>19.067864168765961</c:v>
                </c:pt>
                <c:pt idx="51">
                  <c:v>10.064046815345089</c:v>
                </c:pt>
                <c:pt idx="52">
                  <c:v>19.505106211597798</c:v>
                </c:pt>
                <c:pt idx="53">
                  <c:v>19.714847916148585</c:v>
                </c:pt>
                <c:pt idx="54">
                  <c:v>19.918584287042087</c:v>
                </c:pt>
                <c:pt idx="55">
                  <c:v>20.116253264206101</c:v>
                </c:pt>
                <c:pt idx="56">
                  <c:v>20.307794635755318</c:v>
                </c:pt>
                <c:pt idx="57">
                  <c:v>20.49315005633246</c:v>
                </c:pt>
                <c:pt idx="58">
                  <c:v>20.672263064880841</c:v>
                </c:pt>
                <c:pt idx="59">
                  <c:v>19.938771314806299</c:v>
                </c:pt>
                <c:pt idx="60">
                  <c:v>21.01154552577982</c:v>
                </c:pt>
                <c:pt idx="61">
                  <c:v>21.171611629406129</c:v>
                </c:pt>
                <c:pt idx="62">
                  <c:v>21.32522865503611</c:v>
                </c:pt>
                <c:pt idx="63">
                  <c:v>21.472349809435642</c:v>
                </c:pt>
                <c:pt idx="64">
                  <c:v>21.61293027807589</c:v>
                </c:pt>
                <c:pt idx="65">
                  <c:v>21.746927238784284</c:v>
                </c:pt>
                <c:pt idx="66">
                  <c:v>21.87429987478853</c:v>
                </c:pt>
                <c:pt idx="67">
                  <c:v>21.038704631186778</c:v>
                </c:pt>
                <c:pt idx="68">
                  <c:v>21.147757310643016</c:v>
                </c:pt>
                <c:pt idx="69">
                  <c:v>20.284442352070435</c:v>
                </c:pt>
                <c:pt idx="70">
                  <c:v>20.376210251795925</c:v>
                </c:pt>
                <c:pt idx="71">
                  <c:v>19.487401295704704</c:v>
                </c:pt>
                <c:pt idx="72">
                  <c:v>19.56295201467611</c:v>
                </c:pt>
                <c:pt idx="73">
                  <c:v>19.632543668953279</c:v>
                </c:pt>
                <c:pt idx="74">
                  <c:v>17.726539554219745</c:v>
                </c:pt>
                <c:pt idx="75">
                  <c:v>18.766078471307619</c:v>
                </c:pt>
                <c:pt idx="76">
                  <c:v>17.824825237348268</c:v>
                </c:pt>
                <c:pt idx="77">
                  <c:v>17.865830729543795</c:v>
                </c:pt>
                <c:pt idx="78">
                  <c:v>17.901394116628918</c:v>
                </c:pt>
                <c:pt idx="79">
                  <c:v>17.931504565651419</c:v>
                </c:pt>
                <c:pt idx="80">
                  <c:v>17.956152904676834</c:v>
                </c:pt>
                <c:pt idx="81">
                  <c:v>16.976702090827754</c:v>
                </c:pt>
                <c:pt idx="82">
                  <c:v>17.989034886343724</c:v>
                </c:pt>
                <c:pt idx="83">
                  <c:v>17.997258512815044</c:v>
                </c:pt>
                <c:pt idx="84">
                  <c:v>18</c:v>
                </c:pt>
                <c:pt idx="85">
                  <c:v>16.99741081765865</c:v>
                </c:pt>
                <c:pt idx="86">
                  <c:v>17.989034886343724</c:v>
                </c:pt>
                <c:pt idx="87">
                  <c:v>17.975331625582328</c:v>
                </c:pt>
                <c:pt idx="88">
                  <c:v>16.958588854417012</c:v>
                </c:pt>
                <c:pt idx="89">
                  <c:v>16.935309867559674</c:v>
                </c:pt>
                <c:pt idx="90">
                  <c:v>16.906872221260645</c:v>
                </c:pt>
                <c:pt idx="91">
                  <c:v>16.873284577902474</c:v>
                </c:pt>
                <c:pt idx="92">
                  <c:v>16.834557168606697</c:v>
                </c:pt>
                <c:pt idx="93">
                  <c:v>16.790701790117343</c:v>
                </c:pt>
                <c:pt idx="94">
                  <c:v>16.741731801207536</c:v>
                </c:pt>
                <c:pt idx="95">
                  <c:v>16.687662118610287</c:v>
                </c:pt>
                <c:pt idx="96">
                  <c:v>16.628509212474697</c:v>
                </c:pt>
                <c:pt idx="97">
                  <c:v>16.564291101348999</c:v>
                </c:pt>
                <c:pt idx="98">
                  <c:v>16.495027346691941</c:v>
                </c:pt>
                <c:pt idx="99">
                  <c:v>16.420739046914161</c:v>
                </c:pt>
                <c:pt idx="100">
                  <c:v>16.341448830951421</c:v>
                </c:pt>
                <c:pt idx="101">
                  <c:v>17.21348560733464</c:v>
                </c:pt>
                <c:pt idx="102">
                  <c:v>16.167960777017612</c:v>
                </c:pt>
                <c:pt idx="103">
                  <c:v>17.019334360787703</c:v>
                </c:pt>
                <c:pt idx="104">
                  <c:v>16.914467174146353</c:v>
                </c:pt>
                <c:pt idx="105">
                  <c:v>16.804447676949632</c:v>
                </c:pt>
                <c:pt idx="106">
                  <c:v>16.689309382202175</c:v>
                </c:pt>
                <c:pt idx="107">
                  <c:v>16.569087362143925</c:v>
                </c:pt>
                <c:pt idx="108">
                  <c:v>16.443818237566816</c:v>
                </c:pt>
                <c:pt idx="109">
                  <c:v>15.40723237962305</c:v>
                </c:pt>
                <c:pt idx="110">
                  <c:v>16.178292833385004</c:v>
                </c:pt>
                <c:pt idx="111">
                  <c:v>16.038117435390621</c:v>
                </c:pt>
                <c:pt idx="112">
                  <c:v>16.77600426431961</c:v>
                </c:pt>
                <c:pt idx="113">
                  <c:v>15.743154728509126</c:v>
                </c:pt>
                <c:pt idx="114">
                  <c:v>16.454482671904337</c:v>
                </c:pt>
                <c:pt idx="115">
                  <c:v>16.286178713340135</c:v>
                </c:pt>
                <c:pt idx="116">
                  <c:v>16.112913826972097</c:v>
                </c:pt>
                <c:pt idx="117">
                  <c:v>15.934740790963055</c:v>
                </c:pt>
                <c:pt idx="118">
                  <c:v>16.580751451100834</c:v>
                </c:pt>
                <c:pt idx="119">
                  <c:v>19.659649062935799</c:v>
                </c:pt>
                <c:pt idx="120">
                  <c:v>19.416407864998739</c:v>
                </c:pt>
                <c:pt idx="121">
                  <c:v>19.167252241135024</c:v>
                </c:pt>
                <c:pt idx="122">
                  <c:v>18.91225808656133</c:v>
                </c:pt>
                <c:pt idx="123">
                  <c:v>18.651503074967305</c:v>
                </c:pt>
                <c:pt idx="124">
                  <c:v>17.619022191736494</c:v>
                </c:pt>
                <c:pt idx="125">
                  <c:v>17.358320345123758</c:v>
                </c:pt>
                <c:pt idx="126">
                  <c:v>17.092330985980066</c:v>
                </c:pt>
                <c:pt idx="127">
                  <c:v>16.821135137240923</c:v>
                </c:pt>
                <c:pt idx="128">
                  <c:v>16.544815407788974</c:v>
                </c:pt>
                <c:pt idx="129">
                  <c:v>16.263455967290593</c:v>
                </c:pt>
                <c:pt idx="130">
                  <c:v>15.977142520556935</c:v>
                </c:pt>
                <c:pt idx="131">
                  <c:v>15.685962281437467</c:v>
                </c:pt>
                <c:pt idx="132">
                  <c:v>14.720873339894883</c:v>
                </c:pt>
                <c:pt idx="133">
                  <c:v>15.089357666781668</c:v>
                </c:pt>
                <c:pt idx="134">
                  <c:v>14.784115022790408</c:v>
                </c:pt>
                <c:pt idx="135">
                  <c:v>14.474368994146261</c:v>
                </c:pt>
                <c:pt idx="136">
                  <c:v>14.160213932490143</c:v>
                </c:pt>
                <c:pt idx="137">
                  <c:v>13.841745532497107</c:v>
                </c:pt>
                <c:pt idx="138">
                  <c:v>13.519060802726885</c:v>
                </c:pt>
                <c:pt idx="139">
                  <c:v>13.192258036074056</c:v>
                </c:pt>
                <c:pt idx="140">
                  <c:v>12.861436779827178</c:v>
                </c:pt>
                <c:pt idx="141">
                  <c:v>12.526697805345629</c:v>
                </c:pt>
                <c:pt idx="142">
                  <c:v>12.188143077363712</c:v>
                </c:pt>
                <c:pt idx="143">
                  <c:v>11.84587572293125</c:v>
                </c:pt>
                <c:pt idx="144">
                  <c:v>11.999999999999998</c:v>
                </c:pt>
                <c:pt idx="145">
                  <c:v>11.635430885912092</c:v>
                </c:pt>
                <c:pt idx="146">
                  <c:v>11.267317506861376</c:v>
                </c:pt>
                <c:pt idx="147">
                  <c:v>11.349762493488672</c:v>
                </c:pt>
                <c:pt idx="148">
                  <c:v>11.836020963305087</c:v>
                </c:pt>
                <c:pt idx="149">
                  <c:v>10.565456543517488</c:v>
                </c:pt>
                <c:pt idx="150">
                  <c:v>10.575152719970811</c:v>
                </c:pt>
                <c:pt idx="151">
                  <c:v>0</c:v>
                </c:pt>
                <c:pt idx="152">
                  <c:v>0</c:v>
                </c:pt>
                <c:pt idx="153">
                  <c:v>6.0922551422701039</c:v>
                </c:pt>
                <c:pt idx="154">
                  <c:v>5.4723222932107021</c:v>
                </c:pt>
                <c:pt idx="155">
                  <c:v>5.2090904713145054</c:v>
                </c:pt>
                <c:pt idx="156">
                  <c:v>3.7082039324993703</c:v>
                </c:pt>
                <c:pt idx="157">
                  <c:v>4.3855755708410493</c:v>
                </c:pt>
                <c:pt idx="158">
                  <c:v>4.1345603372549879</c:v>
                </c:pt>
                <c:pt idx="159">
                  <c:v>3.8822856765378151</c:v>
                </c:pt>
                <c:pt idx="160">
                  <c:v>3.6288284339950159</c:v>
                </c:pt>
                <c:pt idx="161">
                  <c:v>3.1493147608141125</c:v>
                </c:pt>
                <c:pt idx="162">
                  <c:v>2.9107636714486302</c:v>
                </c:pt>
                <c:pt idx="163">
                  <c:v>2.6713259352716294</c:v>
                </c:pt>
                <c:pt idx="164">
                  <c:v>2.4310744873370238</c:v>
                </c:pt>
                <c:pt idx="16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7E-4D9D-8F0F-3F75768C4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276080"/>
        <c:axId val="611278000"/>
      </c:scatterChart>
      <c:valAx>
        <c:axId val="61127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78000"/>
        <c:crosses val="autoZero"/>
        <c:crossBetween val="midCat"/>
      </c:valAx>
      <c:valAx>
        <c:axId val="6112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76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'reg0-180'!$A$2:$A$166</c:f>
              <c:numCache>
                <c:formatCode>General</c:formatCode>
                <c:ptCount val="16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</c:numCache>
            </c:numRef>
          </c:xVal>
          <c:yVal>
            <c:numRef>
              <c:f>'reg0-180'!$B$2:$B$166</c:f>
              <c:numCache>
                <c:formatCode>General</c:formatCode>
                <c:ptCount val="165"/>
                <c:pt idx="0">
                  <c:v>0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15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14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14</c:v>
                </c:pt>
                <c:pt idx="27">
                  <c:v>14</c:v>
                </c:pt>
                <c:pt idx="28">
                  <c:v>14</c:v>
                </c:pt>
                <c:pt idx="29">
                  <c:v>14</c:v>
                </c:pt>
                <c:pt idx="30">
                  <c:v>0</c:v>
                </c:pt>
                <c:pt idx="31">
                  <c:v>14</c:v>
                </c:pt>
                <c:pt idx="32">
                  <c:v>14</c:v>
                </c:pt>
                <c:pt idx="33">
                  <c:v>14</c:v>
                </c:pt>
                <c:pt idx="34">
                  <c:v>14</c:v>
                </c:pt>
                <c:pt idx="35">
                  <c:v>14</c:v>
                </c:pt>
                <c:pt idx="36">
                  <c:v>14</c:v>
                </c:pt>
                <c:pt idx="37">
                  <c:v>15</c:v>
                </c:pt>
                <c:pt idx="38">
                  <c:v>15</c:v>
                </c:pt>
                <c:pt idx="39">
                  <c:v>16</c:v>
                </c:pt>
                <c:pt idx="40">
                  <c:v>16</c:v>
                </c:pt>
                <c:pt idx="41">
                  <c:v>17</c:v>
                </c:pt>
                <c:pt idx="42">
                  <c:v>18</c:v>
                </c:pt>
                <c:pt idx="43">
                  <c:v>22</c:v>
                </c:pt>
                <c:pt idx="44">
                  <c:v>21</c:v>
                </c:pt>
                <c:pt idx="45">
                  <c:v>22</c:v>
                </c:pt>
                <c:pt idx="46">
                  <c:v>22</c:v>
                </c:pt>
                <c:pt idx="47">
                  <c:v>22</c:v>
                </c:pt>
                <c:pt idx="48">
                  <c:v>22</c:v>
                </c:pt>
                <c:pt idx="49">
                  <c:v>23</c:v>
                </c:pt>
                <c:pt idx="50">
                  <c:v>23</c:v>
                </c:pt>
                <c:pt idx="51">
                  <c:v>12</c:v>
                </c:pt>
                <c:pt idx="52">
                  <c:v>23</c:v>
                </c:pt>
                <c:pt idx="53">
                  <c:v>23</c:v>
                </c:pt>
                <c:pt idx="54">
                  <c:v>23</c:v>
                </c:pt>
                <c:pt idx="55">
                  <c:v>23</c:v>
                </c:pt>
                <c:pt idx="56">
                  <c:v>23</c:v>
                </c:pt>
                <c:pt idx="57">
                  <c:v>23</c:v>
                </c:pt>
                <c:pt idx="58">
                  <c:v>23</c:v>
                </c:pt>
                <c:pt idx="59">
                  <c:v>22</c:v>
                </c:pt>
                <c:pt idx="60">
                  <c:v>23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23</c:v>
                </c:pt>
                <c:pt idx="65">
                  <c:v>23</c:v>
                </c:pt>
                <c:pt idx="66">
                  <c:v>23</c:v>
                </c:pt>
                <c:pt idx="67">
                  <c:v>22</c:v>
                </c:pt>
                <c:pt idx="68">
                  <c:v>22</c:v>
                </c:pt>
                <c:pt idx="69">
                  <c:v>21</c:v>
                </c:pt>
                <c:pt idx="70">
                  <c:v>21</c:v>
                </c:pt>
                <c:pt idx="71">
                  <c:v>20</c:v>
                </c:pt>
                <c:pt idx="72">
                  <c:v>20</c:v>
                </c:pt>
                <c:pt idx="73">
                  <c:v>20</c:v>
                </c:pt>
                <c:pt idx="74">
                  <c:v>18</c:v>
                </c:pt>
                <c:pt idx="75">
                  <c:v>19</c:v>
                </c:pt>
                <c:pt idx="76">
                  <c:v>18</c:v>
                </c:pt>
                <c:pt idx="77">
                  <c:v>18</c:v>
                </c:pt>
                <c:pt idx="78">
                  <c:v>18</c:v>
                </c:pt>
                <c:pt idx="79">
                  <c:v>18</c:v>
                </c:pt>
                <c:pt idx="80">
                  <c:v>18</c:v>
                </c:pt>
                <c:pt idx="81">
                  <c:v>17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17</c:v>
                </c:pt>
                <c:pt idx="86">
                  <c:v>18</c:v>
                </c:pt>
                <c:pt idx="87">
                  <c:v>18</c:v>
                </c:pt>
                <c:pt idx="88">
                  <c:v>17</c:v>
                </c:pt>
                <c:pt idx="89">
                  <c:v>17</c:v>
                </c:pt>
                <c:pt idx="90">
                  <c:v>17</c:v>
                </c:pt>
                <c:pt idx="91">
                  <c:v>17</c:v>
                </c:pt>
                <c:pt idx="92">
                  <c:v>17</c:v>
                </c:pt>
                <c:pt idx="93">
                  <c:v>17</c:v>
                </c:pt>
                <c:pt idx="94">
                  <c:v>17</c:v>
                </c:pt>
                <c:pt idx="95">
                  <c:v>17</c:v>
                </c:pt>
                <c:pt idx="96">
                  <c:v>17</c:v>
                </c:pt>
                <c:pt idx="97">
                  <c:v>17</c:v>
                </c:pt>
                <c:pt idx="98">
                  <c:v>17</c:v>
                </c:pt>
                <c:pt idx="99">
                  <c:v>17</c:v>
                </c:pt>
                <c:pt idx="100">
                  <c:v>17</c:v>
                </c:pt>
                <c:pt idx="101">
                  <c:v>18</c:v>
                </c:pt>
                <c:pt idx="102">
                  <c:v>17</c:v>
                </c:pt>
                <c:pt idx="103">
                  <c:v>18</c:v>
                </c:pt>
                <c:pt idx="104">
                  <c:v>18</c:v>
                </c:pt>
                <c:pt idx="105">
                  <c:v>18</c:v>
                </c:pt>
                <c:pt idx="106">
                  <c:v>18</c:v>
                </c:pt>
                <c:pt idx="107">
                  <c:v>18</c:v>
                </c:pt>
                <c:pt idx="108">
                  <c:v>18</c:v>
                </c:pt>
                <c:pt idx="109">
                  <c:v>17</c:v>
                </c:pt>
                <c:pt idx="110">
                  <c:v>18</c:v>
                </c:pt>
                <c:pt idx="111">
                  <c:v>18</c:v>
                </c:pt>
                <c:pt idx="112">
                  <c:v>19</c:v>
                </c:pt>
                <c:pt idx="113">
                  <c:v>18</c:v>
                </c:pt>
                <c:pt idx="114">
                  <c:v>19</c:v>
                </c:pt>
                <c:pt idx="115">
                  <c:v>19</c:v>
                </c:pt>
                <c:pt idx="116">
                  <c:v>19</c:v>
                </c:pt>
                <c:pt idx="117">
                  <c:v>19</c:v>
                </c:pt>
                <c:pt idx="118">
                  <c:v>20</c:v>
                </c:pt>
                <c:pt idx="119">
                  <c:v>24</c:v>
                </c:pt>
                <c:pt idx="120">
                  <c:v>24</c:v>
                </c:pt>
                <c:pt idx="121">
                  <c:v>24</c:v>
                </c:pt>
                <c:pt idx="122">
                  <c:v>24</c:v>
                </c:pt>
                <c:pt idx="123">
                  <c:v>24</c:v>
                </c:pt>
                <c:pt idx="124">
                  <c:v>23</c:v>
                </c:pt>
                <c:pt idx="125">
                  <c:v>23</c:v>
                </c:pt>
                <c:pt idx="126">
                  <c:v>23</c:v>
                </c:pt>
                <c:pt idx="127">
                  <c:v>23</c:v>
                </c:pt>
                <c:pt idx="128">
                  <c:v>23</c:v>
                </c:pt>
                <c:pt idx="129">
                  <c:v>23</c:v>
                </c:pt>
                <c:pt idx="130">
                  <c:v>23</c:v>
                </c:pt>
                <c:pt idx="131">
                  <c:v>23</c:v>
                </c:pt>
                <c:pt idx="132">
                  <c:v>22</c:v>
                </c:pt>
                <c:pt idx="133">
                  <c:v>23</c:v>
                </c:pt>
                <c:pt idx="134">
                  <c:v>23</c:v>
                </c:pt>
                <c:pt idx="135">
                  <c:v>23</c:v>
                </c:pt>
                <c:pt idx="136">
                  <c:v>23</c:v>
                </c:pt>
                <c:pt idx="137">
                  <c:v>23</c:v>
                </c:pt>
                <c:pt idx="138">
                  <c:v>23</c:v>
                </c:pt>
                <c:pt idx="139">
                  <c:v>23</c:v>
                </c:pt>
                <c:pt idx="140">
                  <c:v>23</c:v>
                </c:pt>
                <c:pt idx="141">
                  <c:v>23</c:v>
                </c:pt>
                <c:pt idx="142">
                  <c:v>23</c:v>
                </c:pt>
                <c:pt idx="143">
                  <c:v>23</c:v>
                </c:pt>
                <c:pt idx="144">
                  <c:v>24</c:v>
                </c:pt>
                <c:pt idx="145">
                  <c:v>24</c:v>
                </c:pt>
                <c:pt idx="146">
                  <c:v>24</c:v>
                </c:pt>
                <c:pt idx="147">
                  <c:v>25</c:v>
                </c:pt>
                <c:pt idx="148">
                  <c:v>27</c:v>
                </c:pt>
                <c:pt idx="149">
                  <c:v>25</c:v>
                </c:pt>
                <c:pt idx="150">
                  <c:v>26</c:v>
                </c:pt>
                <c:pt idx="151">
                  <c:v>0</c:v>
                </c:pt>
                <c:pt idx="152">
                  <c:v>0</c:v>
                </c:pt>
                <c:pt idx="153">
                  <c:v>17</c:v>
                </c:pt>
                <c:pt idx="154">
                  <c:v>16</c:v>
                </c:pt>
                <c:pt idx="155">
                  <c:v>16</c:v>
                </c:pt>
                <c:pt idx="156">
                  <c:v>12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14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1B-4D0E-856F-4E8854361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369976"/>
        <c:axId val="613365816"/>
      </c:scatterChart>
      <c:valAx>
        <c:axId val="613369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365816"/>
        <c:crosses val="autoZero"/>
        <c:crossBetween val="midCat"/>
      </c:valAx>
      <c:valAx>
        <c:axId val="613365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369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'reg0-180'!$D$497:$D$661</c:f>
              <c:numCache>
                <c:formatCode>General</c:formatCode>
                <c:ptCount val="1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3.2139380484326967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10.525381370018524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4.1582338163551888</c:v>
                </c:pt>
                <c:pt idx="73">
                  <c:v>3.8161799075308984</c:v>
                </c:pt>
                <c:pt idx="74">
                  <c:v>3.2993153756716778</c:v>
                </c:pt>
                <c:pt idx="75">
                  <c:v>3.1286893008046186</c:v>
                </c:pt>
                <c:pt idx="76">
                  <c:v>2.5051158172811783</c:v>
                </c:pt>
                <c:pt idx="77">
                  <c:v>2.3155175246978024</c:v>
                </c:pt>
                <c:pt idx="78">
                  <c:v>1.8815123388177621</c:v>
                </c:pt>
                <c:pt idx="79">
                  <c:v>1.5688033694578465</c:v>
                </c:pt>
                <c:pt idx="80">
                  <c:v>1.2556165273942541</c:v>
                </c:pt>
                <c:pt idx="81">
                  <c:v>0.94204721237299138</c:v>
                </c:pt>
                <c:pt idx="82">
                  <c:v>0.62819094064501946</c:v>
                </c:pt>
                <c:pt idx="83">
                  <c:v>0.29669090943382115</c:v>
                </c:pt>
                <c:pt idx="84">
                  <c:v>1.041376186672327E-15</c:v>
                </c:pt>
                <c:pt idx="85">
                  <c:v>-0.29669090943381909</c:v>
                </c:pt>
                <c:pt idx="86">
                  <c:v>-0.59329144394251621</c:v>
                </c:pt>
                <c:pt idx="87">
                  <c:v>-0.88971125613004531</c:v>
                </c:pt>
                <c:pt idx="88">
                  <c:v>-1.1858600536501307</c:v>
                </c:pt>
                <c:pt idx="89">
                  <c:v>-1.4816476267101899</c:v>
                </c:pt>
                <c:pt idx="90">
                  <c:v>-1.7769838755501104</c:v>
                </c:pt>
                <c:pt idx="91">
                  <c:v>-2.0717788378875053</c:v>
                </c:pt>
                <c:pt idx="92">
                  <c:v>-2.3659427163211109</c:v>
                </c:pt>
                <c:pt idx="93">
                  <c:v>-2.6593859056839237</c:v>
                </c:pt>
                <c:pt idx="94">
                  <c:v>-2.9520190203378149</c:v>
                </c:pt>
                <c:pt idx="95">
                  <c:v>-3.2437529214012617</c:v>
                </c:pt>
                <c:pt idx="96">
                  <c:v>-3.7424104347196683</c:v>
                </c:pt>
                <c:pt idx="97">
                  <c:v>-3.8241679238457054</c:v>
                </c:pt>
                <c:pt idx="98">
                  <c:v>-4.1126722251943519</c:v>
                </c:pt>
                <c:pt idx="99">
                  <c:v>-4.3999237667428543</c:v>
                </c:pt>
                <c:pt idx="100">
                  <c:v>-4.6858350488889835</c:v>
                </c:pt>
                <c:pt idx="101">
                  <c:v>-4.9703189802865229</c:v>
                </c:pt>
                <c:pt idx="102">
                  <c:v>-5.2532889043741049</c:v>
                </c:pt>
                <c:pt idx="103">
                  <c:v>-5.5346586257716632</c:v>
                </c:pt>
                <c:pt idx="104">
                  <c:v>-6.1563625798620372</c:v>
                </c:pt>
                <c:pt idx="105">
                  <c:v>-6.4506230918154053</c:v>
                </c:pt>
                <c:pt idx="106">
                  <c:v>-6.742918681486417</c:v>
                </c:pt>
                <c:pt idx="107">
                  <c:v>-7.0331603128069275</c:v>
                </c:pt>
                <c:pt idx="108">
                  <c:v>-7.3212595753644045</c:v>
                </c:pt>
                <c:pt idx="109">
                  <c:v>-7.6071287113325878</c:v>
                </c:pt>
                <c:pt idx="110">
                  <c:v>-7.890680642203395</c:v>
                </c:pt>
                <c:pt idx="111">
                  <c:v>-8.1718289953118397</c:v>
                </c:pt>
                <c:pt idx="112">
                  <c:v>-8.4504881301460362</c:v>
                </c:pt>
                <c:pt idx="113">
                  <c:v>-8.7265731644340665</c:v>
                </c:pt>
                <c:pt idx="114">
                  <c:v>-9.4999999999999964</c:v>
                </c:pt>
                <c:pt idx="115">
                  <c:v>-9.7857234232910315</c:v>
                </c:pt>
                <c:pt idx="116">
                  <c:v>-10.068466020430892</c:v>
                </c:pt>
                <c:pt idx="117">
                  <c:v>-11.437419735315569</c:v>
                </c:pt>
                <c:pt idx="118">
                  <c:v>-10.06547226247344</c:v>
                </c:pt>
                <c:pt idx="119">
                  <c:v>-13.765834472425109</c:v>
                </c:pt>
                <c:pt idx="120">
                  <c:v>-14.106846055019354</c:v>
                </c:pt>
                <c:pt idx="121">
                  <c:v>-14.44356055564916</c:v>
                </c:pt>
                <c:pt idx="122">
                  <c:v>-14.7758754078158</c:v>
                </c:pt>
                <c:pt idx="123">
                  <c:v>-14.474368994146257</c:v>
                </c:pt>
                <c:pt idx="124">
                  <c:v>-14.784115022790406</c:v>
                </c:pt>
                <c:pt idx="125">
                  <c:v>-15.089357666781664</c:v>
                </c:pt>
                <c:pt idx="126">
                  <c:v>-14.720873339894881</c:v>
                </c:pt>
                <c:pt idx="127">
                  <c:v>-15.685962281437462</c:v>
                </c:pt>
                <c:pt idx="128">
                  <c:v>-15.977142520556939</c:v>
                </c:pt>
                <c:pt idx="129">
                  <c:v>-16.263455967290593</c:v>
                </c:pt>
                <c:pt idx="130">
                  <c:v>-16.544815407788978</c:v>
                </c:pt>
                <c:pt idx="131">
                  <c:v>-16.821135137240919</c:v>
                </c:pt>
                <c:pt idx="132">
                  <c:v>-17.092330985980063</c:v>
                </c:pt>
                <c:pt idx="133">
                  <c:v>-17.358320345123758</c:v>
                </c:pt>
                <c:pt idx="134">
                  <c:v>-19.917155521093427</c:v>
                </c:pt>
                <c:pt idx="135">
                  <c:v>-17.874357113510332</c:v>
                </c:pt>
                <c:pt idx="136">
                  <c:v>-18.124247332954603</c:v>
                </c:pt>
                <c:pt idx="137">
                  <c:v>-18.368616731087737</c:v>
                </c:pt>
                <c:pt idx="138">
                  <c:v>-18.607390870623789</c:v>
                </c:pt>
                <c:pt idx="139">
                  <c:v>-18.840497018646815</c:v>
                </c:pt>
                <c:pt idx="140">
                  <c:v>-19.067864168765958</c:v>
                </c:pt>
                <c:pt idx="141">
                  <c:v>-20.128093630690174</c:v>
                </c:pt>
                <c:pt idx="142">
                  <c:v>-22.049250500067075</c:v>
                </c:pt>
                <c:pt idx="143">
                  <c:v>-19.714847916148582</c:v>
                </c:pt>
                <c:pt idx="144">
                  <c:v>-20.784609690826528</c:v>
                </c:pt>
                <c:pt idx="145">
                  <c:v>-20.990872971345496</c:v>
                </c:pt>
                <c:pt idx="146">
                  <c:v>-21.190742228614248</c:v>
                </c:pt>
                <c:pt idx="147">
                  <c:v>-22.275163104709193</c:v>
                </c:pt>
                <c:pt idx="148">
                  <c:v>-22.469851157479177</c:v>
                </c:pt>
                <c:pt idx="149">
                  <c:v>-23.564002462952899</c:v>
                </c:pt>
                <c:pt idx="150">
                  <c:v>-12.789636406996411</c:v>
                </c:pt>
                <c:pt idx="151">
                  <c:v>-28.535650457025653</c:v>
                </c:pt>
                <c:pt idx="152">
                  <c:v>0</c:v>
                </c:pt>
                <c:pt idx="153">
                  <c:v>-14.937286823955228</c:v>
                </c:pt>
                <c:pt idx="154">
                  <c:v>-15.035081932574533</c:v>
                </c:pt>
                <c:pt idx="155">
                  <c:v>-15.12829720958907</c:v>
                </c:pt>
                <c:pt idx="156">
                  <c:v>-14.265847744427303</c:v>
                </c:pt>
                <c:pt idx="157">
                  <c:v>-14.344571339445533</c:v>
                </c:pt>
                <c:pt idx="158">
                  <c:v>-14.418925439074783</c:v>
                </c:pt>
                <c:pt idx="159">
                  <c:v>-14.488887394336023</c:v>
                </c:pt>
                <c:pt idx="160">
                  <c:v>-14.554435894139948</c:v>
                </c:pt>
                <c:pt idx="161">
                  <c:v>-13.641180906993291</c:v>
                </c:pt>
                <c:pt idx="162">
                  <c:v>-13.69406641027328</c:v>
                </c:pt>
                <c:pt idx="163">
                  <c:v>-13.742780568267296</c:v>
                </c:pt>
                <c:pt idx="164">
                  <c:v>0</c:v>
                </c:pt>
              </c:numCache>
            </c:numRef>
          </c:xVal>
          <c:yVal>
            <c:numRef>
              <c:f>'reg0-180'!$E$497:$E$661</c:f>
              <c:numCache>
                <c:formatCode>General</c:formatCode>
                <c:ptCount val="1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3.83022221559489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34.426971214669273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19.56295201467611</c:v>
                </c:pt>
                <c:pt idx="73">
                  <c:v>19.632543668953279</c:v>
                </c:pt>
                <c:pt idx="74">
                  <c:v>18.711347307231954</c:v>
                </c:pt>
                <c:pt idx="75">
                  <c:v>19.753766811902757</c:v>
                </c:pt>
                <c:pt idx="76">
                  <c:v>17.824825237348268</c:v>
                </c:pt>
                <c:pt idx="77">
                  <c:v>18.858376881185119</c:v>
                </c:pt>
                <c:pt idx="78">
                  <c:v>17.901394116628918</c:v>
                </c:pt>
                <c:pt idx="79">
                  <c:v>17.931504565651419</c:v>
                </c:pt>
                <c:pt idx="80">
                  <c:v>17.956152904676834</c:v>
                </c:pt>
                <c:pt idx="81">
                  <c:v>17.975331625582328</c:v>
                </c:pt>
                <c:pt idx="82">
                  <c:v>17.989034886343724</c:v>
                </c:pt>
                <c:pt idx="83">
                  <c:v>16.99741081765865</c:v>
                </c:pt>
                <c:pt idx="84">
                  <c:v>17</c:v>
                </c:pt>
                <c:pt idx="85">
                  <c:v>16.99741081765865</c:v>
                </c:pt>
                <c:pt idx="86">
                  <c:v>16.989644059324629</c:v>
                </c:pt>
                <c:pt idx="87">
                  <c:v>16.976702090827754</c:v>
                </c:pt>
                <c:pt idx="88">
                  <c:v>16.958588854417012</c:v>
                </c:pt>
                <c:pt idx="89">
                  <c:v>16.935309867559674</c:v>
                </c:pt>
                <c:pt idx="90">
                  <c:v>16.906872221260645</c:v>
                </c:pt>
                <c:pt idx="91">
                  <c:v>16.873284577902474</c:v>
                </c:pt>
                <c:pt idx="92">
                  <c:v>16.834557168606697</c:v>
                </c:pt>
                <c:pt idx="93">
                  <c:v>16.790701790117343</c:v>
                </c:pt>
                <c:pt idx="94">
                  <c:v>16.741731801207536</c:v>
                </c:pt>
                <c:pt idx="95">
                  <c:v>16.687662118610287</c:v>
                </c:pt>
                <c:pt idx="96">
                  <c:v>17.606656813208502</c:v>
                </c:pt>
                <c:pt idx="97">
                  <c:v>16.564291101348999</c:v>
                </c:pt>
                <c:pt idx="98">
                  <c:v>16.495027346691941</c:v>
                </c:pt>
                <c:pt idx="99">
                  <c:v>16.420739046914161</c:v>
                </c:pt>
                <c:pt idx="100">
                  <c:v>16.341448830951421</c:v>
                </c:pt>
                <c:pt idx="101">
                  <c:v>16.257180851371604</c:v>
                </c:pt>
                <c:pt idx="102">
                  <c:v>16.167960777017612</c:v>
                </c:pt>
                <c:pt idx="103">
                  <c:v>16.073815785188387</c:v>
                </c:pt>
                <c:pt idx="104">
                  <c:v>16.914467174146353</c:v>
                </c:pt>
                <c:pt idx="105">
                  <c:v>16.804447676949632</c:v>
                </c:pt>
                <c:pt idx="106">
                  <c:v>16.689309382202175</c:v>
                </c:pt>
                <c:pt idx="107">
                  <c:v>16.569087362143925</c:v>
                </c:pt>
                <c:pt idx="108">
                  <c:v>16.443818237566816</c:v>
                </c:pt>
                <c:pt idx="109">
                  <c:v>16.313540166659699</c:v>
                </c:pt>
                <c:pt idx="110">
                  <c:v>16.178292833385004</c:v>
                </c:pt>
                <c:pt idx="111">
                  <c:v>16.038117435390621</c:v>
                </c:pt>
                <c:pt idx="112">
                  <c:v>15.893056671460684</c:v>
                </c:pt>
                <c:pt idx="113">
                  <c:v>15.743154728509126</c:v>
                </c:pt>
                <c:pt idx="114">
                  <c:v>16.454482671904337</c:v>
                </c:pt>
                <c:pt idx="115">
                  <c:v>16.286178713340135</c:v>
                </c:pt>
                <c:pt idx="116">
                  <c:v>16.112913826972097</c:v>
                </c:pt>
                <c:pt idx="117">
                  <c:v>17.612081926853904</c:v>
                </c:pt>
                <c:pt idx="118">
                  <c:v>14.922676305990752</c:v>
                </c:pt>
                <c:pt idx="119">
                  <c:v>19.659649062935799</c:v>
                </c:pt>
                <c:pt idx="120">
                  <c:v>19.416407864998739</c:v>
                </c:pt>
                <c:pt idx="121">
                  <c:v>19.167252241135024</c:v>
                </c:pt>
                <c:pt idx="122">
                  <c:v>18.91225808656133</c:v>
                </c:pt>
                <c:pt idx="123">
                  <c:v>17.874357113510332</c:v>
                </c:pt>
                <c:pt idx="124">
                  <c:v>17.619022191736494</c:v>
                </c:pt>
                <c:pt idx="125">
                  <c:v>17.358320345123758</c:v>
                </c:pt>
                <c:pt idx="126">
                  <c:v>16.349186160502672</c:v>
                </c:pt>
                <c:pt idx="127">
                  <c:v>16.821135137240923</c:v>
                </c:pt>
                <c:pt idx="128">
                  <c:v>16.544815407788974</c:v>
                </c:pt>
                <c:pt idx="129">
                  <c:v>16.263455967290593</c:v>
                </c:pt>
                <c:pt idx="130">
                  <c:v>15.977142520556935</c:v>
                </c:pt>
                <c:pt idx="131">
                  <c:v>15.685962281437467</c:v>
                </c:pt>
                <c:pt idx="132">
                  <c:v>15.390003946253742</c:v>
                </c:pt>
                <c:pt idx="133">
                  <c:v>15.089357666781668</c:v>
                </c:pt>
                <c:pt idx="134">
                  <c:v>16.712477851850025</c:v>
                </c:pt>
                <c:pt idx="135">
                  <c:v>14.474368994146261</c:v>
                </c:pt>
                <c:pt idx="136">
                  <c:v>14.160213932490143</c:v>
                </c:pt>
                <c:pt idx="137">
                  <c:v>13.841745532497107</c:v>
                </c:pt>
                <c:pt idx="138">
                  <c:v>13.519060802726885</c:v>
                </c:pt>
                <c:pt idx="139">
                  <c:v>13.192258036074056</c:v>
                </c:pt>
                <c:pt idx="140">
                  <c:v>12.861436779827178</c:v>
                </c:pt>
                <c:pt idx="141">
                  <c:v>13.071336840360654</c:v>
                </c:pt>
                <c:pt idx="142">
                  <c:v>13.777900870063327</c:v>
                </c:pt>
                <c:pt idx="143">
                  <c:v>11.84587572293125</c:v>
                </c:pt>
                <c:pt idx="144">
                  <c:v>11.999999999999998</c:v>
                </c:pt>
                <c:pt idx="145">
                  <c:v>11.635430885912092</c:v>
                </c:pt>
                <c:pt idx="146">
                  <c:v>11.267317506861376</c:v>
                </c:pt>
                <c:pt idx="147">
                  <c:v>11.349762493488672</c:v>
                </c:pt>
                <c:pt idx="148">
                  <c:v>10.959278669726933</c:v>
                </c:pt>
                <c:pt idx="149">
                  <c:v>10.988074805258186</c:v>
                </c:pt>
                <c:pt idx="150">
                  <c:v>5.6943130030612057</c:v>
                </c:pt>
                <c:pt idx="151">
                  <c:v>12.112664983167488</c:v>
                </c:pt>
                <c:pt idx="152">
                  <c:v>0</c:v>
                </c:pt>
                <c:pt idx="153">
                  <c:v>5.7338871927248034</c:v>
                </c:pt>
                <c:pt idx="154">
                  <c:v>5.4723222932107021</c:v>
                </c:pt>
                <c:pt idx="155">
                  <c:v>5.2090904713145054</c:v>
                </c:pt>
                <c:pt idx="156">
                  <c:v>4.6352549156242127</c:v>
                </c:pt>
                <c:pt idx="157">
                  <c:v>4.3855755708410493</c:v>
                </c:pt>
                <c:pt idx="158">
                  <c:v>4.1345603372549879</c:v>
                </c:pt>
                <c:pt idx="159">
                  <c:v>3.8822856765378151</c:v>
                </c:pt>
                <c:pt idx="160">
                  <c:v>3.6288284339950159</c:v>
                </c:pt>
                <c:pt idx="161">
                  <c:v>3.1493147608141125</c:v>
                </c:pt>
                <c:pt idx="162">
                  <c:v>2.9107636714486302</c:v>
                </c:pt>
                <c:pt idx="163">
                  <c:v>2.6713259352716294</c:v>
                </c:pt>
                <c:pt idx="16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FD-4FC3-9170-7DC01CE7D5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943928"/>
        <c:axId val="613942328"/>
      </c:scatterChart>
      <c:valAx>
        <c:axId val="61394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2328"/>
        <c:crosses val="autoZero"/>
        <c:crossBetween val="midCat"/>
      </c:valAx>
      <c:valAx>
        <c:axId val="61394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3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'reg0-180'!$A$497:$A$661</c:f>
              <c:numCache>
                <c:formatCode>General</c:formatCode>
                <c:ptCount val="16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</c:numCache>
            </c:numRef>
          </c:xVal>
          <c:yVal>
            <c:numRef>
              <c:f>'reg0-180'!$B$497:$B$661</c:f>
              <c:numCache>
                <c:formatCode>General</c:formatCode>
                <c:ptCount val="1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5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36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20</c:v>
                </c:pt>
                <c:pt idx="73">
                  <c:v>20</c:v>
                </c:pt>
                <c:pt idx="74">
                  <c:v>19</c:v>
                </c:pt>
                <c:pt idx="75">
                  <c:v>20</c:v>
                </c:pt>
                <c:pt idx="76">
                  <c:v>18</c:v>
                </c:pt>
                <c:pt idx="77">
                  <c:v>19</c:v>
                </c:pt>
                <c:pt idx="78">
                  <c:v>18</c:v>
                </c:pt>
                <c:pt idx="79">
                  <c:v>18</c:v>
                </c:pt>
                <c:pt idx="80">
                  <c:v>18</c:v>
                </c:pt>
                <c:pt idx="81">
                  <c:v>18</c:v>
                </c:pt>
                <c:pt idx="82">
                  <c:v>18</c:v>
                </c:pt>
                <c:pt idx="83">
                  <c:v>17</c:v>
                </c:pt>
                <c:pt idx="84">
                  <c:v>17</c:v>
                </c:pt>
                <c:pt idx="85">
                  <c:v>17</c:v>
                </c:pt>
                <c:pt idx="86">
                  <c:v>17</c:v>
                </c:pt>
                <c:pt idx="87">
                  <c:v>17</c:v>
                </c:pt>
                <c:pt idx="88">
                  <c:v>17</c:v>
                </c:pt>
                <c:pt idx="89">
                  <c:v>17</c:v>
                </c:pt>
                <c:pt idx="90">
                  <c:v>17</c:v>
                </c:pt>
                <c:pt idx="91">
                  <c:v>17</c:v>
                </c:pt>
                <c:pt idx="92">
                  <c:v>17</c:v>
                </c:pt>
                <c:pt idx="93">
                  <c:v>17</c:v>
                </c:pt>
                <c:pt idx="94">
                  <c:v>17</c:v>
                </c:pt>
                <c:pt idx="95">
                  <c:v>17</c:v>
                </c:pt>
                <c:pt idx="96">
                  <c:v>18</c:v>
                </c:pt>
                <c:pt idx="97">
                  <c:v>17</c:v>
                </c:pt>
                <c:pt idx="98">
                  <c:v>17</c:v>
                </c:pt>
                <c:pt idx="99">
                  <c:v>17</c:v>
                </c:pt>
                <c:pt idx="100">
                  <c:v>17</c:v>
                </c:pt>
                <c:pt idx="101">
                  <c:v>17</c:v>
                </c:pt>
                <c:pt idx="102">
                  <c:v>17</c:v>
                </c:pt>
                <c:pt idx="103">
                  <c:v>17</c:v>
                </c:pt>
                <c:pt idx="104">
                  <c:v>18</c:v>
                </c:pt>
                <c:pt idx="105">
                  <c:v>18</c:v>
                </c:pt>
                <c:pt idx="106">
                  <c:v>18</c:v>
                </c:pt>
                <c:pt idx="107">
                  <c:v>18</c:v>
                </c:pt>
                <c:pt idx="108">
                  <c:v>18</c:v>
                </c:pt>
                <c:pt idx="109">
                  <c:v>18</c:v>
                </c:pt>
                <c:pt idx="110">
                  <c:v>18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19</c:v>
                </c:pt>
                <c:pt idx="115">
                  <c:v>19</c:v>
                </c:pt>
                <c:pt idx="116">
                  <c:v>19</c:v>
                </c:pt>
                <c:pt idx="117">
                  <c:v>21</c:v>
                </c:pt>
                <c:pt idx="118">
                  <c:v>18</c:v>
                </c:pt>
                <c:pt idx="119">
                  <c:v>24</c:v>
                </c:pt>
                <c:pt idx="120">
                  <c:v>24</c:v>
                </c:pt>
                <c:pt idx="121">
                  <c:v>24</c:v>
                </c:pt>
                <c:pt idx="122">
                  <c:v>24</c:v>
                </c:pt>
                <c:pt idx="123">
                  <c:v>23</c:v>
                </c:pt>
                <c:pt idx="124">
                  <c:v>23</c:v>
                </c:pt>
                <c:pt idx="125">
                  <c:v>23</c:v>
                </c:pt>
                <c:pt idx="126">
                  <c:v>22</c:v>
                </c:pt>
                <c:pt idx="127">
                  <c:v>23</c:v>
                </c:pt>
                <c:pt idx="128">
                  <c:v>23</c:v>
                </c:pt>
                <c:pt idx="129">
                  <c:v>23</c:v>
                </c:pt>
                <c:pt idx="130">
                  <c:v>23</c:v>
                </c:pt>
                <c:pt idx="131">
                  <c:v>23</c:v>
                </c:pt>
                <c:pt idx="132">
                  <c:v>23</c:v>
                </c:pt>
                <c:pt idx="133">
                  <c:v>23</c:v>
                </c:pt>
                <c:pt idx="134">
                  <c:v>26</c:v>
                </c:pt>
                <c:pt idx="135">
                  <c:v>23</c:v>
                </c:pt>
                <c:pt idx="136">
                  <c:v>23</c:v>
                </c:pt>
                <c:pt idx="137">
                  <c:v>23</c:v>
                </c:pt>
                <c:pt idx="138">
                  <c:v>23</c:v>
                </c:pt>
                <c:pt idx="139">
                  <c:v>23</c:v>
                </c:pt>
                <c:pt idx="140">
                  <c:v>23</c:v>
                </c:pt>
                <c:pt idx="141">
                  <c:v>24</c:v>
                </c:pt>
                <c:pt idx="142">
                  <c:v>26</c:v>
                </c:pt>
                <c:pt idx="143">
                  <c:v>23</c:v>
                </c:pt>
                <c:pt idx="144">
                  <c:v>24</c:v>
                </c:pt>
                <c:pt idx="145">
                  <c:v>24</c:v>
                </c:pt>
                <c:pt idx="146">
                  <c:v>24</c:v>
                </c:pt>
                <c:pt idx="147">
                  <c:v>25</c:v>
                </c:pt>
                <c:pt idx="148">
                  <c:v>25</c:v>
                </c:pt>
                <c:pt idx="149">
                  <c:v>26</c:v>
                </c:pt>
                <c:pt idx="150">
                  <c:v>14</c:v>
                </c:pt>
                <c:pt idx="151">
                  <c:v>31</c:v>
                </c:pt>
                <c:pt idx="152">
                  <c:v>0</c:v>
                </c:pt>
                <c:pt idx="153">
                  <c:v>16</c:v>
                </c:pt>
                <c:pt idx="154">
                  <c:v>16</c:v>
                </c:pt>
                <c:pt idx="155">
                  <c:v>16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14</c:v>
                </c:pt>
                <c:pt idx="162">
                  <c:v>14</c:v>
                </c:pt>
                <c:pt idx="163">
                  <c:v>14</c:v>
                </c:pt>
                <c:pt idx="16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7F-463B-A969-5C21158366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943928"/>
        <c:axId val="613942328"/>
      </c:scatterChart>
      <c:valAx>
        <c:axId val="61394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2328"/>
        <c:crosses val="autoZero"/>
        <c:crossBetween val="midCat"/>
      </c:valAx>
      <c:valAx>
        <c:axId val="61394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3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'reg0-180'!$D$992:$D$1156</c:f>
              <c:numCache>
                <c:formatCode>General</c:formatCode>
                <c:ptCount val="1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27.732837922928027</c:v>
                </c:pt>
                <c:pt idx="12">
                  <c:v>0</c:v>
                </c:pt>
                <c:pt idx="13">
                  <c:v>0</c:v>
                </c:pt>
                <c:pt idx="14">
                  <c:v>10.336618828644992</c:v>
                </c:pt>
                <c:pt idx="15">
                  <c:v>9.3358042649720172</c:v>
                </c:pt>
                <c:pt idx="16">
                  <c:v>9.2718385456678742</c:v>
                </c:pt>
                <c:pt idx="17">
                  <c:v>9.2050485345244031</c:v>
                </c:pt>
                <c:pt idx="18">
                  <c:v>9.1354545764260084</c:v>
                </c:pt>
                <c:pt idx="19">
                  <c:v>9.0630778703664987</c:v>
                </c:pt>
                <c:pt idx="20">
                  <c:v>8.9879404629916699</c:v>
                </c:pt>
                <c:pt idx="21">
                  <c:v>8.9100652418836788</c:v>
                </c:pt>
                <c:pt idx="22">
                  <c:v>7.9465283357303429</c:v>
                </c:pt>
                <c:pt idx="23">
                  <c:v>7.8715773642545619</c:v>
                </c:pt>
                <c:pt idx="24">
                  <c:v>7.794228634059948</c:v>
                </c:pt>
                <c:pt idx="25">
                  <c:v>8.5716730070211238</c:v>
                </c:pt>
                <c:pt idx="26">
                  <c:v>8.4804809615642593</c:v>
                </c:pt>
                <c:pt idx="27">
                  <c:v>8.3867056794542414</c:v>
                </c:pt>
                <c:pt idx="28">
                  <c:v>8.2903757255504154</c:v>
                </c:pt>
                <c:pt idx="29">
                  <c:v>8.1915204428899173</c:v>
                </c:pt>
                <c:pt idx="30">
                  <c:v>0</c:v>
                </c:pt>
                <c:pt idx="31">
                  <c:v>8.7849906105202216</c:v>
                </c:pt>
                <c:pt idx="32">
                  <c:v>9.4561290432806633</c:v>
                </c:pt>
                <c:pt idx="33">
                  <c:v>10.102897498940621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6.151121938178215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6.2516980558283795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3.3265870530841513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-4.006988902907441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-3.3714593407432085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-1.6339171050450814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-26.162950903902257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-9.1194132981054583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-14.728077655239046</c:v>
                </c:pt>
                <c:pt idx="152">
                  <c:v>-12.980573963935022</c:v>
                </c:pt>
                <c:pt idx="153">
                  <c:v>-13.070125970960824</c:v>
                </c:pt>
                <c:pt idx="154">
                  <c:v>-13.155696691002717</c:v>
                </c:pt>
                <c:pt idx="155">
                  <c:v>-13.237260058390437</c:v>
                </c:pt>
                <c:pt idx="156">
                  <c:v>-13.314791228132149</c:v>
                </c:pt>
                <c:pt idx="157">
                  <c:v>-15.300876095408569</c:v>
                </c:pt>
                <c:pt idx="158">
                  <c:v>-12.496402047198146</c:v>
                </c:pt>
                <c:pt idx="159">
                  <c:v>-12.557035741757886</c:v>
                </c:pt>
                <c:pt idx="160">
                  <c:v>-12.613844441587954</c:v>
                </c:pt>
                <c:pt idx="161">
                  <c:v>-12.666810842208056</c:v>
                </c:pt>
                <c:pt idx="162">
                  <c:v>-12.715918809539474</c:v>
                </c:pt>
                <c:pt idx="163">
                  <c:v>-12.761153384819632</c:v>
                </c:pt>
                <c:pt idx="164">
                  <c:v>-12.802500789158705</c:v>
                </c:pt>
              </c:numCache>
            </c:numRef>
          </c:xVal>
          <c:yVal>
            <c:numRef>
              <c:f>'reg0-180'!$E$992:$E$1156</c:f>
              <c:numCache>
                <c:formatCode>General</c:formatCode>
                <c:ptCount val="1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8.4787794369593659</c:v>
                </c:pt>
                <c:pt idx="12">
                  <c:v>0</c:v>
                </c:pt>
                <c:pt idx="13">
                  <c:v>0</c:v>
                </c:pt>
                <c:pt idx="14">
                  <c:v>3.7622215765823559</c:v>
                </c:pt>
                <c:pt idx="15">
                  <c:v>3.5836794954530027</c:v>
                </c:pt>
                <c:pt idx="16">
                  <c:v>3.74606593415912</c:v>
                </c:pt>
                <c:pt idx="17">
                  <c:v>3.9073112848927378</c:v>
                </c:pt>
                <c:pt idx="18">
                  <c:v>4.0673664307580024</c:v>
                </c:pt>
                <c:pt idx="19">
                  <c:v>4.2261826174069945</c:v>
                </c:pt>
                <c:pt idx="20">
                  <c:v>4.383711467890774</c:v>
                </c:pt>
                <c:pt idx="21">
                  <c:v>4.5399049973954675</c:v>
                </c:pt>
                <c:pt idx="22">
                  <c:v>4.2252440650730172</c:v>
                </c:pt>
                <c:pt idx="23">
                  <c:v>4.3632865822170332</c:v>
                </c:pt>
                <c:pt idx="24">
                  <c:v>4.4999999999999991</c:v>
                </c:pt>
                <c:pt idx="25">
                  <c:v>5.1503807491005418</c:v>
                </c:pt>
                <c:pt idx="26">
                  <c:v>5.2991926423320486</c:v>
                </c:pt>
                <c:pt idx="27">
                  <c:v>5.4463903501502706</c:v>
                </c:pt>
                <c:pt idx="28">
                  <c:v>5.5919290347074693</c:v>
                </c:pt>
                <c:pt idx="29">
                  <c:v>5.7357643635104605</c:v>
                </c:pt>
                <c:pt idx="30">
                  <c:v>0</c:v>
                </c:pt>
                <c:pt idx="31">
                  <c:v>6.6199652546725307</c:v>
                </c:pt>
                <c:pt idx="32">
                  <c:v>7.3879377039078999</c:v>
                </c:pt>
                <c:pt idx="33">
                  <c:v>8.1811650836478869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9.1194132981054583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14.728077655239046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15.650361611740889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20.614170852400942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8.3446546911010877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2.5160117038362717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26.16295090390226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6.1511219381782158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6.2516980558283803</c:v>
                </c:pt>
                <c:pt idx="152">
                  <c:v>5.244492307822771</c:v>
                </c:pt>
                <c:pt idx="153">
                  <c:v>5.0171512936342033</c:v>
                </c:pt>
                <c:pt idx="154">
                  <c:v>4.7882820065593643</c:v>
                </c:pt>
                <c:pt idx="155">
                  <c:v>4.5579541624001925</c:v>
                </c:pt>
                <c:pt idx="156">
                  <c:v>4.3262379212492652</c:v>
                </c:pt>
                <c:pt idx="157">
                  <c:v>4.6779472755637856</c:v>
                </c:pt>
                <c:pt idx="158">
                  <c:v>3.5832856256209897</c:v>
                </c:pt>
                <c:pt idx="159">
                  <c:v>3.3646475863327732</c:v>
                </c:pt>
                <c:pt idx="160">
                  <c:v>3.1449846427956807</c:v>
                </c:pt>
                <c:pt idx="161">
                  <c:v>2.9243637064702477</c:v>
                </c:pt>
                <c:pt idx="162">
                  <c:v>2.7028519806308711</c:v>
                </c:pt>
                <c:pt idx="163">
                  <c:v>2.4805169398950846</c:v>
                </c:pt>
                <c:pt idx="164">
                  <c:v>2.2574263096700937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B8-468C-8304-46DD38D491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943928"/>
        <c:axId val="613942328"/>
      </c:scatterChart>
      <c:valAx>
        <c:axId val="61394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2328"/>
        <c:crosses val="autoZero"/>
        <c:crossBetween val="midCat"/>
      </c:valAx>
      <c:valAx>
        <c:axId val="61394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3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'reg0-180'!$A$992:$A$1156</c:f>
              <c:numCache>
                <c:formatCode>General</c:formatCode>
                <c:ptCount val="16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</c:numCache>
            </c:numRef>
          </c:xVal>
          <c:yVal>
            <c:numRef>
              <c:f>'reg0-180'!$B$992:$B$1156</c:f>
              <c:numCache>
                <c:formatCode>General</c:formatCode>
                <c:ptCount val="1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29</c:v>
                </c:pt>
                <c:pt idx="12">
                  <c:v>0</c:v>
                </c:pt>
                <c:pt idx="13">
                  <c:v>0</c:v>
                </c:pt>
                <c:pt idx="14">
                  <c:v>11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11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16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16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21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9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3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37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11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16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7">
                  <c:v>16</c:v>
                </c:pt>
                <c:pt idx="158">
                  <c:v>13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A0-4FE6-B4F0-7AF29DBD3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943928"/>
        <c:axId val="613942328"/>
      </c:scatterChart>
      <c:valAx>
        <c:axId val="61394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2328"/>
        <c:crosses val="autoZero"/>
        <c:crossBetween val="midCat"/>
      </c:valAx>
      <c:valAx>
        <c:axId val="61394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3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'reg0-180'!$D$2147:$D$2311</c:f>
              <c:numCache>
                <c:formatCode>General</c:formatCode>
                <c:ptCount val="165"/>
                <c:pt idx="0">
                  <c:v>0</c:v>
                </c:pt>
                <c:pt idx="1">
                  <c:v>14.888192274619829</c:v>
                </c:pt>
                <c:pt idx="2">
                  <c:v>14.854021031123555</c:v>
                </c:pt>
                <c:pt idx="3">
                  <c:v>14.815325108927066</c:v>
                </c:pt>
                <c:pt idx="4">
                  <c:v>14.772116295183121</c:v>
                </c:pt>
                <c:pt idx="5">
                  <c:v>14.72440775171496</c:v>
                </c:pt>
                <c:pt idx="6">
                  <c:v>14.672214011007085</c:v>
                </c:pt>
                <c:pt idx="7">
                  <c:v>14.615550971778529</c:v>
                </c:pt>
                <c:pt idx="8">
                  <c:v>14.554435894139948</c:v>
                </c:pt>
                <c:pt idx="9">
                  <c:v>14.488887394336025</c:v>
                </c:pt>
                <c:pt idx="10">
                  <c:v>14.418925439074783</c:v>
                </c:pt>
                <c:pt idx="11">
                  <c:v>14.344571339445531</c:v>
                </c:pt>
                <c:pt idx="12">
                  <c:v>14.265847744427303</c:v>
                </c:pt>
                <c:pt idx="13">
                  <c:v>14.182778633989752</c:v>
                </c:pt>
                <c:pt idx="14">
                  <c:v>14.095389311788626</c:v>
                </c:pt>
                <c:pt idx="15">
                  <c:v>14.003706397458027</c:v>
                </c:pt>
                <c:pt idx="16">
                  <c:v>13.90775781850181</c:v>
                </c:pt>
                <c:pt idx="17">
                  <c:v>13.807572801786606</c:v>
                </c:pt>
                <c:pt idx="18">
                  <c:v>13.703181864639014</c:v>
                </c:pt>
                <c:pt idx="19">
                  <c:v>13.59461680554975</c:v>
                </c:pt>
                <c:pt idx="20">
                  <c:v>12.583116648188339</c:v>
                </c:pt>
                <c:pt idx="21">
                  <c:v>13.365097862825518</c:v>
                </c:pt>
                <c:pt idx="22">
                  <c:v>13.244213892883906</c:v>
                </c:pt>
                <c:pt idx="23">
                  <c:v>13.119295607090937</c:v>
                </c:pt>
                <c:pt idx="24">
                  <c:v>12.99038105676658</c:v>
                </c:pt>
                <c:pt idx="25">
                  <c:v>12.857509510531685</c:v>
                </c:pt>
                <c:pt idx="26">
                  <c:v>1.6960961923128519</c:v>
                </c:pt>
                <c:pt idx="27">
                  <c:v>12.58005851918136</c:v>
                </c:pt>
                <c:pt idx="28">
                  <c:v>12.435563588325625</c:v>
                </c:pt>
                <c:pt idx="29">
                  <c:v>12.287280664334878</c:v>
                </c:pt>
                <c:pt idx="30">
                  <c:v>12.135254915624213</c:v>
                </c:pt>
                <c:pt idx="31">
                  <c:v>11.979532650709393</c:v>
                </c:pt>
                <c:pt idx="32">
                  <c:v>11.820161304100829</c:v>
                </c:pt>
                <c:pt idx="33">
                  <c:v>11.657189421854564</c:v>
                </c:pt>
                <c:pt idx="34">
                  <c:v>11.490666646784669</c:v>
                </c:pt>
                <c:pt idx="35">
                  <c:v>11.320643703341581</c:v>
                </c:pt>
                <c:pt idx="36">
                  <c:v>11.147172382160914</c:v>
                </c:pt>
                <c:pt idx="37">
                  <c:v>11.701659225906727</c:v>
                </c:pt>
                <c:pt idx="38">
                  <c:v>11.509436805418419</c:v>
                </c:pt>
                <c:pt idx="39">
                  <c:v>4.2426406871192857</c:v>
                </c:pt>
                <c:pt idx="40">
                  <c:v>11.114533927343956</c:v>
                </c:pt>
                <c:pt idx="41">
                  <c:v>11.593972121062475</c:v>
                </c:pt>
                <c:pt idx="42">
                  <c:v>11.375220308100591</c:v>
                </c:pt>
                <c:pt idx="43">
                  <c:v>11.80906252182913</c:v>
                </c:pt>
                <c:pt idx="44">
                  <c:v>13.498539803417327</c:v>
                </c:pt>
                <c:pt idx="45">
                  <c:v>13.845048603096425</c:v>
                </c:pt>
                <c:pt idx="46">
                  <c:v>10.466245080536192</c:v>
                </c:pt>
                <c:pt idx="47">
                  <c:v>13.239930509345065</c:v>
                </c:pt>
                <c:pt idx="48">
                  <c:v>12.931275550434409</c:v>
                </c:pt>
                <c:pt idx="49">
                  <c:v>12.618681599723015</c:v>
                </c:pt>
                <c:pt idx="50">
                  <c:v>12.861436779827176</c:v>
                </c:pt>
                <c:pt idx="51">
                  <c:v>11.982058770330596</c:v>
                </c:pt>
                <c:pt idx="52">
                  <c:v>12.188143077363712</c:v>
                </c:pt>
                <c:pt idx="53">
                  <c:v>11.330837648021191</c:v>
                </c:pt>
                <c:pt idx="54">
                  <c:v>11.000000000000002</c:v>
                </c:pt>
                <c:pt idx="55">
                  <c:v>10.665811645419417</c:v>
                </c:pt>
                <c:pt idx="56">
                  <c:v>10.328374381289599</c:v>
                </c:pt>
                <c:pt idx="57">
                  <c:v>9.9877909942700303</c:v>
                </c:pt>
                <c:pt idx="58">
                  <c:v>10.082536376148781</c:v>
                </c:pt>
                <c:pt idx="59">
                  <c:v>9.7202200200360878</c:v>
                </c:pt>
                <c:pt idx="60">
                  <c:v>9.3549427907434044</c:v>
                </c:pt>
                <c:pt idx="61">
                  <c:v>8.9868159552532951</c:v>
                </c:pt>
                <c:pt idx="62">
                  <c:v>8.6159516485659751</c:v>
                </c:pt>
                <c:pt idx="63">
                  <c:v>7.8840948899966081</c:v>
                </c:pt>
                <c:pt idx="64">
                  <c:v>7.8664632964903829</c:v>
                </c:pt>
                <c:pt idx="65">
                  <c:v>7.4880675525146057</c:v>
                </c:pt>
                <c:pt idx="66">
                  <c:v>7.1073908706237914</c:v>
                </c:pt>
                <c:pt idx="67">
                  <c:v>6.7245492086229461</c:v>
                </c:pt>
                <c:pt idx="68">
                  <c:v>6.3396591837909808</c:v>
                </c:pt>
                <c:pt idx="69">
                  <c:v>5.952838037357977</c:v>
                </c:pt>
                <c:pt idx="70">
                  <c:v>5.5642035987923562</c:v>
                </c:pt>
                <c:pt idx="71">
                  <c:v>5.1738742499088932</c:v>
                </c:pt>
                <c:pt idx="72">
                  <c:v>4.7819688888084677</c:v>
                </c:pt>
                <c:pt idx="73">
                  <c:v>4.3886068936605334</c:v>
                </c:pt>
                <c:pt idx="74">
                  <c:v>3.2993153756716778</c:v>
                </c:pt>
                <c:pt idx="75">
                  <c:v>2.8158203707241567</c:v>
                </c:pt>
                <c:pt idx="76">
                  <c:v>2.5051158172811783</c:v>
                </c:pt>
                <c:pt idx="77">
                  <c:v>2.1936481812926547</c:v>
                </c:pt>
                <c:pt idx="78">
                  <c:v>1.8815123388177621</c:v>
                </c:pt>
                <c:pt idx="79">
                  <c:v>1.4816476267101883</c:v>
                </c:pt>
                <c:pt idx="80">
                  <c:v>1.1858600536501289</c:v>
                </c:pt>
                <c:pt idx="81">
                  <c:v>0.88971125613004742</c:v>
                </c:pt>
                <c:pt idx="82">
                  <c:v>0.59329144394251832</c:v>
                </c:pt>
                <c:pt idx="83">
                  <c:v>0.29669090943382115</c:v>
                </c:pt>
                <c:pt idx="84">
                  <c:v>9.8011876392689601E-16</c:v>
                </c:pt>
                <c:pt idx="85">
                  <c:v>-0.27923850299653563</c:v>
                </c:pt>
                <c:pt idx="86">
                  <c:v>-0.55839194724001529</c:v>
                </c:pt>
                <c:pt idx="87">
                  <c:v>-0.83737529988710147</c:v>
                </c:pt>
                <c:pt idx="88">
                  <c:v>-1.1161035799060053</c:v>
                </c:pt>
                <c:pt idx="89">
                  <c:v>-1.3944918839625318</c:v>
                </c:pt>
                <c:pt idx="90">
                  <c:v>-0.73169924287357491</c:v>
                </c:pt>
                <c:pt idx="91">
                  <c:v>-1.9499094944823578</c:v>
                </c:pt>
                <c:pt idx="92">
                  <c:v>-2.2267696153610457</c:v>
                </c:pt>
                <c:pt idx="93">
                  <c:v>-2.502951440643693</c:v>
                </c:pt>
                <c:pt idx="94">
                  <c:v>-2.7783708426708849</c:v>
                </c:pt>
                <c:pt idx="95">
                  <c:v>-3.0529439260247169</c:v>
                </c:pt>
                <c:pt idx="96">
                  <c:v>-3.5344987439019087</c:v>
                </c:pt>
                <c:pt idx="97">
                  <c:v>-3.5992168695018405</c:v>
                </c:pt>
                <c:pt idx="98">
                  <c:v>-3.8707503295946846</c:v>
                </c:pt>
                <c:pt idx="99">
                  <c:v>-4.1411047216403336</c:v>
                </c:pt>
                <c:pt idx="100">
                  <c:v>-4.4101976930719848</c:v>
                </c:pt>
                <c:pt idx="101">
                  <c:v>-4.6779472755637865</c:v>
                </c:pt>
                <c:pt idx="102">
                  <c:v>-4.9442719099991574</c:v>
                </c:pt>
                <c:pt idx="103">
                  <c:v>-5.2090904713145063</c:v>
                </c:pt>
                <c:pt idx="104">
                  <c:v>-5.4723222932106994</c:v>
                </c:pt>
                <c:pt idx="105">
                  <c:v>-5.7338871927248043</c:v>
                </c:pt>
                <c:pt idx="106">
                  <c:v>-6.3683120880705051</c:v>
                </c:pt>
                <c:pt idx="107">
                  <c:v>-6.6424291843176544</c:v>
                </c:pt>
                <c:pt idx="108">
                  <c:v>-6.9145229322886044</c:v>
                </c:pt>
                <c:pt idx="109">
                  <c:v>-7.1845104495918886</c:v>
                </c:pt>
                <c:pt idx="110">
                  <c:v>-7.4523094954143181</c:v>
                </c:pt>
                <c:pt idx="111">
                  <c:v>-7.7178384955722938</c:v>
                </c:pt>
                <c:pt idx="112">
                  <c:v>-7.9810165673601459</c:v>
                </c:pt>
                <c:pt idx="113">
                  <c:v>-8.2417635441877284</c:v>
                </c:pt>
                <c:pt idx="114">
                  <c:v>-8.4999999999999964</c:v>
                </c:pt>
                <c:pt idx="115">
                  <c:v>-9.2706853483809759</c:v>
                </c:pt>
                <c:pt idx="116">
                  <c:v>-9.538546756197686</c:v>
                </c:pt>
                <c:pt idx="117">
                  <c:v>-9.8035026302704882</c:v>
                </c:pt>
                <c:pt idx="118">
                  <c:v>-10.06547226247344</c:v>
                </c:pt>
                <c:pt idx="119">
                  <c:v>-11.471528727020923</c:v>
                </c:pt>
                <c:pt idx="120">
                  <c:v>-12.931275550434407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-4.0957602214449595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-6.3948182034982057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-9.7437006478523518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</c:numCache>
            </c:numRef>
          </c:xVal>
          <c:yVal>
            <c:numRef>
              <c:f>'reg0-180'!$E$2147:$E$2311</c:f>
              <c:numCache>
                <c:formatCode>General</c:formatCode>
                <c:ptCount val="165"/>
                <c:pt idx="0">
                  <c:v>0</c:v>
                </c:pt>
                <c:pt idx="1">
                  <c:v>1.8280401510772122</c:v>
                </c:pt>
                <c:pt idx="2">
                  <c:v>2.0875965144009814</c:v>
                </c:pt>
                <c:pt idx="3">
                  <c:v>2.3465169756034632</c:v>
                </c:pt>
                <c:pt idx="4">
                  <c:v>2.6047226650039548</c:v>
                </c:pt>
                <c:pt idx="5">
                  <c:v>2.862134930648172</c:v>
                </c:pt>
                <c:pt idx="6">
                  <c:v>3.1186753622663903</c:v>
                </c:pt>
                <c:pt idx="7">
                  <c:v>3.3742658151579752</c:v>
                </c:pt>
                <c:pt idx="8">
                  <c:v>3.6288284339950159</c:v>
                </c:pt>
                <c:pt idx="9">
                  <c:v>3.8822856765378111</c:v>
                </c:pt>
                <c:pt idx="10">
                  <c:v>4.1345603372549871</c:v>
                </c:pt>
                <c:pt idx="11">
                  <c:v>4.385575570841052</c:v>
                </c:pt>
                <c:pt idx="12">
                  <c:v>4.6352549156242109</c:v>
                </c:pt>
                <c:pt idx="13">
                  <c:v>4.8835223168573503</c:v>
                </c:pt>
                <c:pt idx="14">
                  <c:v>5.130302149885031</c:v>
                </c:pt>
                <c:pt idx="15">
                  <c:v>5.3755192431795038</c:v>
                </c:pt>
                <c:pt idx="16">
                  <c:v>5.6190989012386803</c:v>
                </c:pt>
                <c:pt idx="17">
                  <c:v>5.8609669273391063</c:v>
                </c:pt>
                <c:pt idx="18">
                  <c:v>6.1010496461370032</c:v>
                </c:pt>
                <c:pt idx="19">
                  <c:v>6.3392739261104918</c:v>
                </c:pt>
                <c:pt idx="20">
                  <c:v>6.1371960550470837</c:v>
                </c:pt>
                <c:pt idx="21">
                  <c:v>6.8098574960932012</c:v>
                </c:pt>
                <c:pt idx="22">
                  <c:v>7.0420734417883617</c:v>
                </c:pt>
                <c:pt idx="23">
                  <c:v>7.2721443036950557</c:v>
                </c:pt>
                <c:pt idx="24">
                  <c:v>7.4999999999999991</c:v>
                </c:pt>
                <c:pt idx="25">
                  <c:v>7.7255711236508127</c:v>
                </c:pt>
                <c:pt idx="26">
                  <c:v>1.0598385284664098</c:v>
                </c:pt>
                <c:pt idx="27">
                  <c:v>8.1695855252254059</c:v>
                </c:pt>
                <c:pt idx="28">
                  <c:v>8.3878935520612039</c:v>
                </c:pt>
                <c:pt idx="29">
                  <c:v>8.6036465452656898</c:v>
                </c:pt>
                <c:pt idx="30">
                  <c:v>8.8167787843870968</c:v>
                </c:pt>
                <c:pt idx="31">
                  <c:v>9.0272253472807247</c:v>
                </c:pt>
                <c:pt idx="32">
                  <c:v>9.2349221298848736</c:v>
                </c:pt>
                <c:pt idx="33">
                  <c:v>9.4398058657475605</c:v>
                </c:pt>
                <c:pt idx="34">
                  <c:v>9.6418141452980883</c:v>
                </c:pt>
                <c:pt idx="35">
                  <c:v>9.8408854348576096</c:v>
                </c:pt>
                <c:pt idx="36">
                  <c:v>10.036959095382873</c:v>
                </c:pt>
                <c:pt idx="37">
                  <c:v>10.911973760999976</c:v>
                </c:pt>
                <c:pt idx="38">
                  <c:v>11.114533927343956</c:v>
                </c:pt>
                <c:pt idx="39">
                  <c:v>4.2426406871192848</c:v>
                </c:pt>
                <c:pt idx="40">
                  <c:v>11.509436805418417</c:v>
                </c:pt>
                <c:pt idx="41">
                  <c:v>12.433012927525898</c:v>
                </c:pt>
                <c:pt idx="42">
                  <c:v>12.633462033115702</c:v>
                </c:pt>
                <c:pt idx="43">
                  <c:v>13.584772444009896</c:v>
                </c:pt>
                <c:pt idx="44">
                  <c:v>16.086933305498537</c:v>
                </c:pt>
                <c:pt idx="45">
                  <c:v>17.097211152053362</c:v>
                </c:pt>
                <c:pt idx="46">
                  <c:v>13.396182811314274</c:v>
                </c:pt>
                <c:pt idx="47">
                  <c:v>17.569981221040443</c:v>
                </c:pt>
                <c:pt idx="48">
                  <c:v>17.798373876248846</c:v>
                </c:pt>
                <c:pt idx="49">
                  <c:v>18.02134497435782</c:v>
                </c:pt>
                <c:pt idx="50">
                  <c:v>19.067864168765961</c:v>
                </c:pt>
                <c:pt idx="51">
                  <c:v>18.450752494799328</c:v>
                </c:pt>
                <c:pt idx="52">
                  <c:v>19.505106211597798</c:v>
                </c:pt>
                <c:pt idx="53">
                  <c:v>18.857680615446473</c:v>
                </c:pt>
                <c:pt idx="54">
                  <c:v>19.05255888325765</c:v>
                </c:pt>
                <c:pt idx="55">
                  <c:v>19.241633557066706</c:v>
                </c:pt>
                <c:pt idx="56">
                  <c:v>19.424847042896392</c:v>
                </c:pt>
                <c:pt idx="57">
                  <c:v>19.60214353214409</c:v>
                </c:pt>
                <c:pt idx="58">
                  <c:v>20.672263064880841</c:v>
                </c:pt>
                <c:pt idx="59">
                  <c:v>20.845079101842948</c:v>
                </c:pt>
                <c:pt idx="60">
                  <c:v>21.01154552577982</c:v>
                </c:pt>
                <c:pt idx="61">
                  <c:v>21.171611629406129</c:v>
                </c:pt>
                <c:pt idx="62">
                  <c:v>21.32522865503611</c:v>
                </c:pt>
                <c:pt idx="63">
                  <c:v>20.538769382938437</c:v>
                </c:pt>
                <c:pt idx="64">
                  <c:v>21.61293027807589</c:v>
                </c:pt>
                <c:pt idx="65">
                  <c:v>21.746927238784284</c:v>
                </c:pt>
                <c:pt idx="66">
                  <c:v>21.87429987478853</c:v>
                </c:pt>
                <c:pt idx="67">
                  <c:v>21.995009387149814</c:v>
                </c:pt>
                <c:pt idx="68">
                  <c:v>22.109019006581335</c:v>
                </c:pt>
                <c:pt idx="69">
                  <c:v>22.216294004648571</c:v>
                </c:pt>
                <c:pt idx="70">
                  <c:v>22.31680170434792</c:v>
                </c:pt>
                <c:pt idx="71">
                  <c:v>22.410511490060411</c:v>
                </c:pt>
                <c:pt idx="72">
                  <c:v>22.497394816877527</c:v>
                </c:pt>
                <c:pt idx="73">
                  <c:v>22.57742521929627</c:v>
                </c:pt>
                <c:pt idx="74">
                  <c:v>18.711347307231954</c:v>
                </c:pt>
                <c:pt idx="75">
                  <c:v>17.778390130712481</c:v>
                </c:pt>
                <c:pt idx="76">
                  <c:v>17.824825237348268</c:v>
                </c:pt>
                <c:pt idx="77">
                  <c:v>17.865830729543795</c:v>
                </c:pt>
                <c:pt idx="78">
                  <c:v>17.901394116628918</c:v>
                </c:pt>
                <c:pt idx="79">
                  <c:v>16.935309867559674</c:v>
                </c:pt>
                <c:pt idx="80">
                  <c:v>16.958588854417012</c:v>
                </c:pt>
                <c:pt idx="81">
                  <c:v>16.976702090827754</c:v>
                </c:pt>
                <c:pt idx="82">
                  <c:v>16.989644059324629</c:v>
                </c:pt>
                <c:pt idx="83">
                  <c:v>16.99741081765865</c:v>
                </c:pt>
                <c:pt idx="84">
                  <c:v>16</c:v>
                </c:pt>
                <c:pt idx="85">
                  <c:v>15.99756312250226</c:v>
                </c:pt>
                <c:pt idx="86">
                  <c:v>15.990253232305532</c:v>
                </c:pt>
                <c:pt idx="87">
                  <c:v>15.978072556073181</c:v>
                </c:pt>
                <c:pt idx="88">
                  <c:v>15.961024804157187</c:v>
                </c:pt>
                <c:pt idx="89">
                  <c:v>15.939115169467929</c:v>
                </c:pt>
                <c:pt idx="90">
                  <c:v>6.9616532675779128</c:v>
                </c:pt>
                <c:pt idx="91">
                  <c:v>15.880738426261154</c:v>
                </c:pt>
                <c:pt idx="92">
                  <c:v>15.844289099865126</c:v>
                </c:pt>
                <c:pt idx="93">
                  <c:v>15.803013449522204</c:v>
                </c:pt>
                <c:pt idx="94">
                  <c:v>15.756924048195328</c:v>
                </c:pt>
                <c:pt idx="95">
                  <c:v>15.706034935162624</c:v>
                </c:pt>
                <c:pt idx="96">
                  <c:v>16.628509212474697</c:v>
                </c:pt>
                <c:pt idx="97">
                  <c:v>15.589921036563764</c:v>
                </c:pt>
                <c:pt idx="98">
                  <c:v>15.524731620415944</c:v>
                </c:pt>
                <c:pt idx="99">
                  <c:v>15.454813220625093</c:v>
                </c:pt>
                <c:pt idx="100">
                  <c:v>15.380187135013102</c:v>
                </c:pt>
                <c:pt idx="101">
                  <c:v>15.300876095408569</c:v>
                </c:pt>
                <c:pt idx="102">
                  <c:v>15.216904260722458</c:v>
                </c:pt>
                <c:pt idx="103">
                  <c:v>15.12829720958907</c:v>
                </c:pt>
                <c:pt idx="104">
                  <c:v>15.035081932574535</c:v>
                </c:pt>
                <c:pt idx="105">
                  <c:v>14.937286823955228</c:v>
                </c:pt>
                <c:pt idx="106">
                  <c:v>15.762125527635387</c:v>
                </c:pt>
                <c:pt idx="107">
                  <c:v>15.648582508691485</c:v>
                </c:pt>
                <c:pt idx="108">
                  <c:v>15.530272779924214</c:v>
                </c:pt>
                <c:pt idx="109">
                  <c:v>15.40723237962305</c:v>
                </c:pt>
                <c:pt idx="110">
                  <c:v>15.279498787085839</c:v>
                </c:pt>
                <c:pt idx="111">
                  <c:v>15.147110911202255</c:v>
                </c:pt>
                <c:pt idx="112">
                  <c:v>15.010109078601756</c:v>
                </c:pt>
                <c:pt idx="113">
                  <c:v>14.868535021369729</c:v>
                </c:pt>
                <c:pt idx="114">
                  <c:v>14.722431864335459</c:v>
                </c:pt>
                <c:pt idx="115">
                  <c:v>15.429011412638022</c:v>
                </c:pt>
                <c:pt idx="116">
                  <c:v>15.26486573081567</c:v>
                </c:pt>
                <c:pt idx="117">
                  <c:v>15.09607022301763</c:v>
                </c:pt>
                <c:pt idx="118">
                  <c:v>14.922676305990752</c:v>
                </c:pt>
                <c:pt idx="119">
                  <c:v>16.383040885779835</c:v>
                </c:pt>
                <c:pt idx="120">
                  <c:v>17.798373876248846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2.8678821817552298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2.8471565015306028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2.2495105434386522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8F-40D9-B3A5-A07196423A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943928"/>
        <c:axId val="613942328"/>
      </c:scatterChart>
      <c:valAx>
        <c:axId val="61394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2328"/>
        <c:crosses val="autoZero"/>
        <c:crossBetween val="midCat"/>
      </c:valAx>
      <c:valAx>
        <c:axId val="61394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3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'reg0-180'!$A$2147:$A$2311</c:f>
              <c:numCache>
                <c:formatCode>General</c:formatCode>
                <c:ptCount val="16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</c:numCache>
            </c:numRef>
          </c:xVal>
          <c:yVal>
            <c:numRef>
              <c:f>'reg0-180'!$B$2147:$B$2311</c:f>
              <c:numCache>
                <c:formatCode>General</c:formatCode>
                <c:ptCount val="165"/>
                <c:pt idx="0">
                  <c:v>0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14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2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15</c:v>
                </c:pt>
                <c:pt idx="33">
                  <c:v>15</c:v>
                </c:pt>
                <c:pt idx="34">
                  <c:v>15</c:v>
                </c:pt>
                <c:pt idx="35">
                  <c:v>15</c:v>
                </c:pt>
                <c:pt idx="36">
                  <c:v>15</c:v>
                </c:pt>
                <c:pt idx="37">
                  <c:v>16</c:v>
                </c:pt>
                <c:pt idx="38">
                  <c:v>16</c:v>
                </c:pt>
                <c:pt idx="39">
                  <c:v>6</c:v>
                </c:pt>
                <c:pt idx="40">
                  <c:v>16</c:v>
                </c:pt>
                <c:pt idx="41">
                  <c:v>17</c:v>
                </c:pt>
                <c:pt idx="42">
                  <c:v>17</c:v>
                </c:pt>
                <c:pt idx="43">
                  <c:v>18</c:v>
                </c:pt>
                <c:pt idx="44">
                  <c:v>21</c:v>
                </c:pt>
                <c:pt idx="45">
                  <c:v>22</c:v>
                </c:pt>
                <c:pt idx="46">
                  <c:v>17</c:v>
                </c:pt>
                <c:pt idx="47">
                  <c:v>22</c:v>
                </c:pt>
                <c:pt idx="48">
                  <c:v>22</c:v>
                </c:pt>
                <c:pt idx="49">
                  <c:v>22</c:v>
                </c:pt>
                <c:pt idx="50">
                  <c:v>23</c:v>
                </c:pt>
                <c:pt idx="51">
                  <c:v>22</c:v>
                </c:pt>
                <c:pt idx="52">
                  <c:v>23</c:v>
                </c:pt>
                <c:pt idx="53">
                  <c:v>22</c:v>
                </c:pt>
                <c:pt idx="54">
                  <c:v>22</c:v>
                </c:pt>
                <c:pt idx="55">
                  <c:v>22</c:v>
                </c:pt>
                <c:pt idx="56">
                  <c:v>22</c:v>
                </c:pt>
                <c:pt idx="57">
                  <c:v>22</c:v>
                </c:pt>
                <c:pt idx="58">
                  <c:v>23</c:v>
                </c:pt>
                <c:pt idx="59">
                  <c:v>23</c:v>
                </c:pt>
                <c:pt idx="60">
                  <c:v>23</c:v>
                </c:pt>
                <c:pt idx="61">
                  <c:v>23</c:v>
                </c:pt>
                <c:pt idx="62">
                  <c:v>23</c:v>
                </c:pt>
                <c:pt idx="63">
                  <c:v>22</c:v>
                </c:pt>
                <c:pt idx="64">
                  <c:v>23</c:v>
                </c:pt>
                <c:pt idx="65">
                  <c:v>23</c:v>
                </c:pt>
                <c:pt idx="66">
                  <c:v>23</c:v>
                </c:pt>
                <c:pt idx="67">
                  <c:v>23</c:v>
                </c:pt>
                <c:pt idx="68">
                  <c:v>23</c:v>
                </c:pt>
                <c:pt idx="69">
                  <c:v>23</c:v>
                </c:pt>
                <c:pt idx="70">
                  <c:v>23</c:v>
                </c:pt>
                <c:pt idx="71">
                  <c:v>23</c:v>
                </c:pt>
                <c:pt idx="72">
                  <c:v>23</c:v>
                </c:pt>
                <c:pt idx="73">
                  <c:v>23</c:v>
                </c:pt>
                <c:pt idx="74">
                  <c:v>19</c:v>
                </c:pt>
                <c:pt idx="75">
                  <c:v>18</c:v>
                </c:pt>
                <c:pt idx="76">
                  <c:v>18</c:v>
                </c:pt>
                <c:pt idx="77">
                  <c:v>18</c:v>
                </c:pt>
                <c:pt idx="78">
                  <c:v>18</c:v>
                </c:pt>
                <c:pt idx="79">
                  <c:v>17</c:v>
                </c:pt>
                <c:pt idx="80">
                  <c:v>17</c:v>
                </c:pt>
                <c:pt idx="81">
                  <c:v>17</c:v>
                </c:pt>
                <c:pt idx="82">
                  <c:v>17</c:v>
                </c:pt>
                <c:pt idx="83">
                  <c:v>17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7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16</c:v>
                </c:pt>
                <c:pt idx="95">
                  <c:v>16</c:v>
                </c:pt>
                <c:pt idx="96">
                  <c:v>17</c:v>
                </c:pt>
                <c:pt idx="97">
                  <c:v>16</c:v>
                </c:pt>
                <c:pt idx="98">
                  <c:v>16</c:v>
                </c:pt>
                <c:pt idx="99">
                  <c:v>16</c:v>
                </c:pt>
                <c:pt idx="100">
                  <c:v>16</c:v>
                </c:pt>
                <c:pt idx="101">
                  <c:v>16</c:v>
                </c:pt>
                <c:pt idx="102">
                  <c:v>16</c:v>
                </c:pt>
                <c:pt idx="103">
                  <c:v>16</c:v>
                </c:pt>
                <c:pt idx="104">
                  <c:v>16</c:v>
                </c:pt>
                <c:pt idx="105">
                  <c:v>16</c:v>
                </c:pt>
                <c:pt idx="106">
                  <c:v>17</c:v>
                </c:pt>
                <c:pt idx="107">
                  <c:v>17</c:v>
                </c:pt>
                <c:pt idx="108">
                  <c:v>17</c:v>
                </c:pt>
                <c:pt idx="109">
                  <c:v>17</c:v>
                </c:pt>
                <c:pt idx="110">
                  <c:v>17</c:v>
                </c:pt>
                <c:pt idx="111">
                  <c:v>17</c:v>
                </c:pt>
                <c:pt idx="112">
                  <c:v>17</c:v>
                </c:pt>
                <c:pt idx="113">
                  <c:v>17</c:v>
                </c:pt>
                <c:pt idx="114">
                  <c:v>17</c:v>
                </c:pt>
                <c:pt idx="115">
                  <c:v>18</c:v>
                </c:pt>
                <c:pt idx="116">
                  <c:v>18</c:v>
                </c:pt>
                <c:pt idx="117">
                  <c:v>18</c:v>
                </c:pt>
                <c:pt idx="118">
                  <c:v>18</c:v>
                </c:pt>
                <c:pt idx="119">
                  <c:v>20</c:v>
                </c:pt>
                <c:pt idx="120">
                  <c:v>22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5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7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10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4F-4AEC-96F6-DE03F6C7C7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943928"/>
        <c:axId val="613942328"/>
      </c:scatterChart>
      <c:valAx>
        <c:axId val="61394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2328"/>
        <c:crosses val="autoZero"/>
        <c:crossBetween val="midCat"/>
      </c:valAx>
      <c:valAx>
        <c:axId val="61394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43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B499-9802-4A2A-9951-4F1A0A5C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31</TotalTime>
  <Pages>14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WVALDO GRAELL</dc:creator>
  <cp:keywords/>
  <cp:lastModifiedBy>WVALDO GRAELL</cp:lastModifiedBy>
  <cp:revision>4</cp:revision>
  <cp:lastPrinted>2019-05-18T18:59:00Z</cp:lastPrinted>
  <dcterms:created xsi:type="dcterms:W3CDTF">2019-05-18T18:28:00Z</dcterms:created>
  <dcterms:modified xsi:type="dcterms:W3CDTF">2019-05-18T18:59:00Z</dcterms:modified>
  <cp:version/>
</cp:coreProperties>
</file>